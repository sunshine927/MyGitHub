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09" w:rsidRDefault="004258BB" w:rsidP="00FA469C">
      <w:pPr>
        <w:pStyle w:val="a3"/>
      </w:pPr>
      <w:r>
        <w:rPr>
          <w:rFonts w:hint="eastAsia"/>
        </w:rPr>
        <w:t>商城</w:t>
      </w:r>
      <w:r w:rsidR="00FA469C">
        <w:rPr>
          <w:rFonts w:hint="eastAsia"/>
        </w:rPr>
        <w:t>项目介绍</w:t>
      </w:r>
    </w:p>
    <w:p w:rsidR="00F431AE" w:rsidRDefault="00F431AE" w:rsidP="00F431AE">
      <w:pPr>
        <w:rPr>
          <w:rFonts w:eastAsiaTheme="minorEastAsia" w:hint="eastAsia"/>
        </w:rPr>
      </w:pPr>
    </w:p>
    <w:p w:rsidR="00D955D1" w:rsidRDefault="00D955D1" w:rsidP="00D955D1">
      <w:pPr>
        <w:pStyle w:val="2"/>
      </w:pPr>
      <w:r>
        <w:t xml:space="preserve">5   </w:t>
      </w:r>
      <w:r>
        <w:rPr>
          <w:rFonts w:hint="eastAsia"/>
        </w:rPr>
        <w:t>idea</w:t>
      </w:r>
      <w:r>
        <w:rPr>
          <w:rFonts w:hint="eastAsia"/>
        </w:rPr>
        <w:t>的快捷键</w:t>
      </w:r>
      <w:r>
        <w:rPr>
          <w:rFonts w:hint="eastAsia"/>
        </w:rPr>
        <w:t xml:space="preserve">  </w:t>
      </w:r>
    </w:p>
    <w:p w:rsidR="00D955D1" w:rsidRDefault="00D955D1" w:rsidP="00D955D1">
      <w:pPr>
        <w:pStyle w:val="3"/>
        <w:ind w:left="420"/>
      </w:pPr>
      <w:r>
        <w:t>5.</w:t>
      </w:r>
      <w:r>
        <w:rPr>
          <w:rFonts w:hint="eastAsia"/>
        </w:rPr>
        <w:t xml:space="preserve">1 </w:t>
      </w:r>
      <w:r>
        <w:rPr>
          <w:rFonts w:hint="eastAsia"/>
        </w:rPr>
        <w:t>常用快捷键</w:t>
      </w:r>
    </w:p>
    <w:p w:rsidR="00D955D1" w:rsidRDefault="00D955D1" w:rsidP="00D955D1">
      <w:r>
        <w:rPr>
          <w:rFonts w:hint="eastAsia"/>
        </w:rPr>
        <w:t>智能补全</w:t>
      </w:r>
      <w:r>
        <w:rPr>
          <w:rFonts w:hint="eastAsia"/>
        </w:rPr>
        <w:t xml:space="preserve">  </w:t>
      </w:r>
      <w:r>
        <w:rPr>
          <w:rFonts w:hint="eastAsia"/>
        </w:rPr>
        <w:t>引包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 xml:space="preserve"> </w:t>
      </w:r>
    </w:p>
    <w:p w:rsidR="00D955D1" w:rsidRDefault="00D955D1" w:rsidP="00D955D1">
      <w:r>
        <w:rPr>
          <w:rFonts w:hint="eastAsia"/>
        </w:rPr>
        <w:t>由方法自动生成返回值变量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ctrl+alt+v</w:t>
      </w:r>
      <w:proofErr w:type="spellEnd"/>
      <w:r>
        <w:rPr>
          <w:rFonts w:hint="eastAsia"/>
        </w:rPr>
        <w:t xml:space="preserve"> </w:t>
      </w:r>
    </w:p>
    <w:p w:rsidR="00D955D1" w:rsidRDefault="00D955D1" w:rsidP="00D955D1">
      <w:r>
        <w:rPr>
          <w:rFonts w:hint="eastAsia"/>
        </w:rPr>
        <w:t>跳到方法的实现类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ctrl+alt+b</w:t>
      </w:r>
      <w:proofErr w:type="spellEnd"/>
      <w:r>
        <w:rPr>
          <w:rFonts w:hint="eastAsia"/>
        </w:rPr>
        <w:t xml:space="preserve"> </w:t>
      </w:r>
    </w:p>
    <w:p w:rsidR="00D955D1" w:rsidRPr="00EB2B6B" w:rsidRDefault="00D955D1" w:rsidP="00D955D1">
      <w:r w:rsidRPr="00EB2B6B">
        <w:rPr>
          <w:rFonts w:hint="eastAsia"/>
        </w:rPr>
        <w:t>查看方法参数</w:t>
      </w:r>
      <w:r w:rsidRPr="00EB2B6B">
        <w:rPr>
          <w:rFonts w:hint="eastAsia"/>
        </w:rPr>
        <w:t xml:space="preserve"> </w:t>
      </w:r>
      <w:proofErr w:type="spellStart"/>
      <w:r w:rsidRPr="00EB2B6B">
        <w:t>ctrl+p</w:t>
      </w:r>
      <w:proofErr w:type="spellEnd"/>
      <w:r w:rsidRPr="00EB2B6B">
        <w:t xml:space="preserve">  </w:t>
      </w:r>
    </w:p>
    <w:p w:rsidR="00D955D1" w:rsidRPr="00EB2B6B" w:rsidRDefault="00D955D1" w:rsidP="00D955D1">
      <w:r w:rsidRPr="00EB2B6B">
        <w:rPr>
          <w:rFonts w:hint="eastAsia"/>
        </w:rPr>
        <w:t>查看方法文档</w:t>
      </w:r>
      <w:r w:rsidRPr="00EB2B6B">
        <w:rPr>
          <w:rFonts w:hint="eastAsia"/>
        </w:rPr>
        <w:t xml:space="preserve">  </w:t>
      </w:r>
      <w:proofErr w:type="spellStart"/>
      <w:r w:rsidRPr="00EB2B6B">
        <w:t>ctrl+q</w:t>
      </w:r>
      <w:proofErr w:type="spellEnd"/>
      <w:r w:rsidRPr="00EB2B6B">
        <w:t xml:space="preserve">  </w:t>
      </w:r>
      <w:r w:rsidRPr="00EB2B6B">
        <w:rPr>
          <w:rFonts w:hint="eastAsia"/>
        </w:rPr>
        <w:t xml:space="preserve"> </w:t>
      </w:r>
    </w:p>
    <w:p w:rsidR="00D955D1" w:rsidRPr="00EB2B6B" w:rsidRDefault="00D955D1" w:rsidP="00D955D1">
      <w:r w:rsidRPr="00EB2B6B">
        <w:rPr>
          <w:rFonts w:hint="eastAsia"/>
        </w:rPr>
        <w:t>复制行</w:t>
      </w:r>
      <w:r w:rsidRPr="00EB2B6B">
        <w:rPr>
          <w:rFonts w:hint="eastAsia"/>
        </w:rPr>
        <w:t xml:space="preserve"> </w:t>
      </w:r>
      <w:proofErr w:type="spellStart"/>
      <w:r w:rsidRPr="00EB2B6B">
        <w:t>ctrl+D</w:t>
      </w:r>
      <w:proofErr w:type="spellEnd"/>
      <w:r w:rsidRPr="00EB2B6B">
        <w:t xml:space="preserve"> </w:t>
      </w:r>
    </w:p>
    <w:p w:rsidR="00D955D1" w:rsidRDefault="00D955D1" w:rsidP="00D955D1">
      <w:r w:rsidRPr="00EB2B6B">
        <w:rPr>
          <w:rFonts w:hint="eastAsia"/>
        </w:rPr>
        <w:t>删除行</w:t>
      </w:r>
      <w:r w:rsidRPr="00EB2B6B">
        <w:rPr>
          <w:rFonts w:hint="eastAsia"/>
        </w:rPr>
        <w:t xml:space="preserve"> </w:t>
      </w:r>
      <w:proofErr w:type="spellStart"/>
      <w:r w:rsidRPr="00EB2B6B">
        <w:t>ctrl+Y</w:t>
      </w:r>
      <w:proofErr w:type="spellEnd"/>
      <w:r w:rsidRPr="00EB2B6B">
        <w:t xml:space="preserve"> </w:t>
      </w:r>
    </w:p>
    <w:p w:rsidR="00D955D1" w:rsidRDefault="00D955D1" w:rsidP="00D955D1">
      <w:r>
        <w:rPr>
          <w:rFonts w:hint="eastAsia"/>
        </w:rPr>
        <w:t>跳转到上一个</w:t>
      </w:r>
      <w:r>
        <w:rPr>
          <w:rFonts w:hint="eastAsia"/>
        </w:rPr>
        <w:t>/</w:t>
      </w:r>
      <w:r>
        <w:rPr>
          <w:rFonts w:hint="eastAsia"/>
        </w:rPr>
        <w:t>下一个位置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左右</w:t>
      </w:r>
    </w:p>
    <w:p w:rsidR="00D955D1" w:rsidRDefault="00D955D1" w:rsidP="00D955D1">
      <w:r>
        <w:rPr>
          <w:rFonts w:hint="eastAsia"/>
        </w:rPr>
        <w:t>大小写切换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ctrl+shift+u</w:t>
      </w:r>
      <w:proofErr w:type="spellEnd"/>
    </w:p>
    <w:p w:rsidR="00D955D1" w:rsidRDefault="00D955D1" w:rsidP="00D955D1">
      <w:pPr>
        <w:pStyle w:val="3"/>
        <w:ind w:left="420"/>
      </w:pPr>
      <w:r>
        <w:t>5.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Debug: </w:t>
      </w:r>
    </w:p>
    <w:p w:rsidR="00D955D1" w:rsidRDefault="00D955D1" w:rsidP="00D955D1">
      <w:r>
        <w:t xml:space="preserve">   </w:t>
      </w:r>
      <w:r>
        <w:rPr>
          <w:rFonts w:hint="eastAsia"/>
        </w:rPr>
        <w:t>F8</w:t>
      </w:r>
      <w:r>
        <w:t xml:space="preserve"> </w:t>
      </w:r>
      <w:r>
        <w:rPr>
          <w:rFonts w:hint="eastAsia"/>
        </w:rPr>
        <w:t>执行下一行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F6</w:t>
      </w:r>
      <w:r>
        <w:t>)</w:t>
      </w:r>
    </w:p>
    <w:p w:rsidR="00D955D1" w:rsidRDefault="00D955D1" w:rsidP="00D955D1">
      <w:r>
        <w:rPr>
          <w:rFonts w:hint="eastAsia"/>
        </w:rPr>
        <w:t xml:space="preserve"> </w:t>
      </w:r>
      <w:r>
        <w:t xml:space="preserve">  F7 </w:t>
      </w:r>
      <w:r>
        <w:rPr>
          <w:rFonts w:hint="eastAsia"/>
        </w:rPr>
        <w:t>跳入内部</w:t>
      </w:r>
      <w:r>
        <w:rPr>
          <w:rFonts w:hint="eastAsia"/>
        </w:rPr>
        <w:t xml:space="preserve"> 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5</w:t>
      </w:r>
      <w:r>
        <w:rPr>
          <w:rFonts w:hint="eastAsia"/>
        </w:rPr>
        <w:t>)</w:t>
      </w:r>
    </w:p>
    <w:p w:rsidR="00D955D1" w:rsidRDefault="00D955D1" w:rsidP="00D955D1">
      <w:r>
        <w:t xml:space="preserve">   F9 </w:t>
      </w:r>
      <w:r>
        <w:rPr>
          <w:rFonts w:hint="eastAsia"/>
        </w:rPr>
        <w:t>继续执行</w:t>
      </w:r>
      <w:r>
        <w:rPr>
          <w:rFonts w:hint="eastAsia"/>
        </w:rPr>
        <w:t xml:space="preserve">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8</w:t>
      </w:r>
      <w:r>
        <w:rPr>
          <w:rFonts w:hint="eastAsia"/>
        </w:rPr>
        <w:t>)</w:t>
      </w:r>
    </w:p>
    <w:p w:rsidR="00D955D1" w:rsidRDefault="00D955D1" w:rsidP="00D955D1">
      <w:r>
        <w:rPr>
          <w:rFonts w:hint="eastAsia"/>
        </w:rPr>
        <w:t xml:space="preserve">   </w:t>
      </w:r>
      <w:r>
        <w:rPr>
          <w:rFonts w:hint="eastAsia"/>
        </w:rPr>
        <w:t>热部署</w:t>
      </w:r>
      <w:r>
        <w:rPr>
          <w:rFonts w:hint="eastAsia"/>
        </w:rPr>
        <w:t xml:space="preserve"> ctrl+shift+F9</w:t>
      </w:r>
      <w:r>
        <w:t xml:space="preserve"> </w:t>
      </w:r>
      <w:r>
        <w:rPr>
          <w:rFonts w:hint="eastAsia"/>
        </w:rPr>
        <w:t>（仅</w:t>
      </w:r>
      <w:r>
        <w:rPr>
          <w:rFonts w:hint="eastAsia"/>
        </w:rPr>
        <w:t>debug</w:t>
      </w:r>
      <w:r>
        <w:rPr>
          <w:rFonts w:hint="eastAsia"/>
        </w:rPr>
        <w:t>模式）</w:t>
      </w:r>
    </w:p>
    <w:p w:rsidR="00D955D1" w:rsidRDefault="00D955D1" w:rsidP="00D955D1"/>
    <w:p w:rsidR="00D955D1" w:rsidRDefault="00D955D1" w:rsidP="00D955D1">
      <w:pPr>
        <w:pStyle w:val="3"/>
        <w:ind w:left="420"/>
      </w:pPr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搜索</w:t>
      </w:r>
    </w:p>
    <w:p w:rsidR="00D955D1" w:rsidRDefault="00D955D1" w:rsidP="00D955D1">
      <w:r>
        <w:rPr>
          <w:rFonts w:hint="eastAsia"/>
        </w:rPr>
        <w:t xml:space="preserve">   </w:t>
      </w:r>
      <w:r>
        <w:rPr>
          <w:rFonts w:hint="eastAsia"/>
        </w:rPr>
        <w:t>全文搜索文本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ctrl+shift+</w:t>
      </w:r>
      <w:r>
        <w:t>f</w:t>
      </w:r>
      <w:proofErr w:type="spellEnd"/>
      <w:r>
        <w:t xml:space="preserve"> </w:t>
      </w:r>
    </w:p>
    <w:p w:rsidR="00D955D1" w:rsidRDefault="00D955D1" w:rsidP="00D955D1">
      <w:r>
        <w:t xml:space="preserve">   </w:t>
      </w:r>
      <w:r>
        <w:rPr>
          <w:rFonts w:hint="eastAsia"/>
        </w:rPr>
        <w:t>全文替换文本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</w:t>
      </w:r>
      <w:r>
        <w:t>shift+r</w:t>
      </w:r>
      <w:proofErr w:type="spellEnd"/>
    </w:p>
    <w:p w:rsidR="00D955D1" w:rsidRDefault="00D955D1" w:rsidP="00D955D1">
      <w:r>
        <w:t xml:space="preserve">   </w:t>
      </w:r>
      <w:r>
        <w:rPr>
          <w:rFonts w:hint="eastAsia"/>
        </w:rPr>
        <w:t>搜索类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ctrl+n</w:t>
      </w:r>
      <w:proofErr w:type="spellEnd"/>
    </w:p>
    <w:p w:rsidR="00D955D1" w:rsidRDefault="00D955D1" w:rsidP="00D955D1">
      <w:r>
        <w:t xml:space="preserve">   </w:t>
      </w:r>
      <w:r>
        <w:rPr>
          <w:rFonts w:hint="eastAsia"/>
        </w:rPr>
        <w:t>任何地方搜索</w:t>
      </w:r>
      <w:r>
        <w:rPr>
          <w:rFonts w:hint="eastAsia"/>
        </w:rPr>
        <w:t xml:space="preserve">  </w:t>
      </w:r>
      <w:r>
        <w:rPr>
          <w:rFonts w:hint="eastAsia"/>
        </w:rPr>
        <w:t>双击</w:t>
      </w:r>
      <w:r>
        <w:rPr>
          <w:rFonts w:hint="eastAsia"/>
        </w:rPr>
        <w:t>shift</w:t>
      </w:r>
    </w:p>
    <w:p w:rsidR="00D955D1" w:rsidRDefault="00D955D1" w:rsidP="00D955D1">
      <w:pPr>
        <w:pStyle w:val="3"/>
        <w:ind w:left="420"/>
      </w:pPr>
      <w:r>
        <w:lastRenderedPageBreak/>
        <w:t>5</w:t>
      </w:r>
      <w:r>
        <w:rPr>
          <w:rFonts w:hint="eastAsia"/>
        </w:rPr>
        <w:t xml:space="preserve">.4 </w:t>
      </w:r>
      <w:r>
        <w:rPr>
          <w:rFonts w:hint="eastAsia"/>
        </w:rPr>
        <w:t>快速录入</w:t>
      </w:r>
      <w:r>
        <w:rPr>
          <w:rFonts w:hint="eastAsia"/>
        </w:rPr>
        <w:t xml:space="preserve">  </w:t>
      </w:r>
    </w:p>
    <w:p w:rsidR="00D955D1" w:rsidRDefault="00D955D1" w:rsidP="00D955D1">
      <w:r>
        <w:t xml:space="preserve">   </w:t>
      </w:r>
      <w:r>
        <w:rPr>
          <w:rFonts w:hint="eastAsia"/>
        </w:rPr>
        <w:t>查看快速录入列表</w:t>
      </w:r>
      <w:r>
        <w:rPr>
          <w:rFonts w:hint="eastAsia"/>
        </w:rPr>
        <w:t xml:space="preserve"> </w:t>
      </w:r>
      <w:proofErr w:type="spellStart"/>
      <w:r>
        <w:t>ctrl+j</w:t>
      </w:r>
      <w:proofErr w:type="spellEnd"/>
    </w:p>
    <w:p w:rsidR="00D955D1" w:rsidRDefault="00D955D1" w:rsidP="00D955D1">
      <w:r>
        <w:t xml:space="preserve">   </w:t>
      </w:r>
      <w:proofErr w:type="spellStart"/>
      <w:r>
        <w:t>foreach</w:t>
      </w:r>
      <w:proofErr w:type="spellEnd"/>
      <w:r>
        <w:t xml:space="preserve">     </w:t>
      </w:r>
      <w:proofErr w:type="spellStart"/>
      <w:r>
        <w:t>iter</w:t>
      </w:r>
      <w:proofErr w:type="spellEnd"/>
    </w:p>
    <w:p w:rsidR="00D955D1" w:rsidRDefault="00D955D1" w:rsidP="00D955D1">
      <w: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for</w:t>
      </w:r>
      <w:r>
        <w:t>i</w:t>
      </w:r>
      <w:proofErr w:type="spellEnd"/>
    </w:p>
    <w:p w:rsidR="00D955D1" w:rsidRDefault="00D955D1" w:rsidP="00D955D1">
      <w:r>
        <w:rPr>
          <w:rFonts w:hint="eastAsia"/>
        </w:rPr>
        <w:t xml:space="preserve">   </w:t>
      </w:r>
      <w:r>
        <w:rPr>
          <w:rFonts w:hint="eastAsia"/>
        </w:rPr>
        <w:t>循环数组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itar</w:t>
      </w:r>
      <w:proofErr w:type="spellEnd"/>
    </w:p>
    <w:p w:rsidR="00D955D1" w:rsidRDefault="00D955D1" w:rsidP="00D955D1">
      <w:r>
        <w:t xml:space="preserve">   </w:t>
      </w:r>
      <w:r>
        <w:rPr>
          <w:rFonts w:hint="eastAsia"/>
        </w:rPr>
        <w:t>迭代器遍历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</w:t>
      </w:r>
      <w:r>
        <w:t>co</w:t>
      </w:r>
      <w:proofErr w:type="spellEnd"/>
    </w:p>
    <w:p w:rsidR="00D955D1" w:rsidRDefault="00D955D1" w:rsidP="00D955D1"/>
    <w:p w:rsidR="00D955D1" w:rsidRDefault="00D955D1" w:rsidP="00D955D1">
      <w:r>
        <w:rPr>
          <w:rFonts w:hint="eastAsia"/>
        </w:rPr>
        <w:t xml:space="preserve">   </w:t>
      </w:r>
      <w:proofErr w:type="spellStart"/>
      <w:r>
        <w:t>psvm</w:t>
      </w:r>
      <w:proofErr w:type="spellEnd"/>
      <w:r>
        <w:t xml:space="preserve">  </w:t>
      </w:r>
      <w:r>
        <w:rPr>
          <w:rFonts w:hint="eastAsia"/>
        </w:rPr>
        <w:t>主函数</w:t>
      </w:r>
    </w:p>
    <w:p w:rsidR="00D955D1" w:rsidRDefault="00D955D1" w:rsidP="00D955D1">
      <w:r>
        <w:rPr>
          <w:rFonts w:hint="eastAsia"/>
        </w:rPr>
        <w:t xml:space="preserve">   </w:t>
      </w:r>
      <w:proofErr w:type="spellStart"/>
      <w:r>
        <w:t>pfs</w:t>
      </w:r>
      <w:proofErr w:type="spellEnd"/>
      <w:r>
        <w:t xml:space="preserve">    </w:t>
      </w:r>
      <w:r>
        <w:rPr>
          <w:rFonts w:hint="eastAsia"/>
        </w:rPr>
        <w:t>常量</w:t>
      </w:r>
    </w:p>
    <w:p w:rsidR="00D955D1" w:rsidRDefault="00D955D1" w:rsidP="00D955D1"/>
    <w:p w:rsidR="00D955D1" w:rsidRDefault="00D955D1" w:rsidP="00D955D1">
      <w:r>
        <w:rPr>
          <w:rFonts w:hint="eastAsia"/>
        </w:rPr>
        <w:t>生成代码块：</w:t>
      </w:r>
      <w:r>
        <w:rPr>
          <w:rFonts w:hint="eastAsia"/>
        </w:rPr>
        <w:t xml:space="preserve"> </w:t>
      </w:r>
      <w:r>
        <w:t>try/ if / for/ while/ synchronized</w:t>
      </w:r>
    </w:p>
    <w:p w:rsidR="00D955D1" w:rsidRDefault="00D955D1" w:rsidP="00D955D1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 xml:space="preserve"> </w:t>
      </w:r>
    </w:p>
    <w:p w:rsidR="00D955D1" w:rsidRPr="001A331D" w:rsidRDefault="001A331D" w:rsidP="001A331D">
      <w:pPr>
        <w:pStyle w:val="2"/>
        <w:rPr>
          <w:rFonts w:hint="eastAsia"/>
        </w:rPr>
      </w:pPr>
      <w:r w:rsidRPr="00AD66FB">
        <w:rPr>
          <w:rFonts w:hint="eastAsia"/>
        </w:rPr>
        <w:t>6</w:t>
      </w:r>
      <w:r>
        <w:t xml:space="preserve">  </w:t>
      </w:r>
      <w:r w:rsidRPr="00AD66FB">
        <w:t>手工加入快捷键模板</w:t>
      </w:r>
    </w:p>
    <w:p w:rsidR="001A331D" w:rsidRPr="00D955D1" w:rsidRDefault="001A331D" w:rsidP="00F431AE">
      <w:pPr>
        <w:rPr>
          <w:rFonts w:eastAsiaTheme="minorEastAsia" w:hint="eastAsia"/>
        </w:rPr>
      </w:pPr>
      <w:r w:rsidRPr="001A331D">
        <w:rPr>
          <w:rFonts w:eastAsiaTheme="minorEastAsia"/>
        </w:rPr>
        <w:drawing>
          <wp:inline distT="0" distB="0" distL="0" distR="0">
            <wp:extent cx="5274310" cy="2225040"/>
            <wp:effectExtent l="0" t="0" r="2540" b="381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AE" w:rsidRDefault="00354C57" w:rsidP="00EF55F3">
      <w:pPr>
        <w:pStyle w:val="1"/>
      </w:pPr>
      <w:r>
        <w:rPr>
          <w:rFonts w:hint="eastAsia"/>
        </w:rPr>
        <w:t>1</w:t>
      </w:r>
      <w:r>
        <w:t xml:space="preserve"> </w:t>
      </w:r>
      <w:r w:rsidR="00EF55F3">
        <w:rPr>
          <w:rFonts w:hint="eastAsia"/>
        </w:rPr>
        <w:t>idea</w:t>
      </w:r>
      <w:r w:rsidR="00EF55F3">
        <w:rPr>
          <w:rFonts w:hint="eastAsia"/>
        </w:rPr>
        <w:t>的介绍</w:t>
      </w:r>
    </w:p>
    <w:tbl>
      <w:tblPr>
        <w:tblStyle w:val="a4"/>
        <w:tblW w:w="0" w:type="auto"/>
        <w:tblLook w:val="04A0"/>
      </w:tblPr>
      <w:tblGrid>
        <w:gridCol w:w="11272"/>
      </w:tblGrid>
      <w:tr w:rsidR="00E202FD" w:rsidTr="00E202FD">
        <w:tc>
          <w:tcPr>
            <w:tcW w:w="11046" w:type="dxa"/>
          </w:tcPr>
          <w:p w:rsidR="00E202FD" w:rsidRDefault="0077415E" w:rsidP="00E013B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安装和破解</w:t>
            </w:r>
            <w:r>
              <w:rPr>
                <w:rFonts w:hint="eastAsia"/>
              </w:rPr>
              <w:t>idea</w:t>
            </w:r>
          </w:p>
          <w:p w:rsidR="00F75ADD" w:rsidRDefault="00F75ADD" w:rsidP="00F75ADD">
            <w:r w:rsidRPr="009E4B0C">
              <w:rPr>
                <w:rFonts w:hint="eastAsia"/>
              </w:rPr>
              <w:t>进入</w:t>
            </w:r>
            <w:proofErr w:type="spellStart"/>
            <w:r w:rsidRPr="009E4B0C">
              <w:rPr>
                <w:rFonts w:hint="eastAsia"/>
              </w:rPr>
              <w:t>ide</w:t>
            </w:r>
            <w:proofErr w:type="spellEnd"/>
            <w:r w:rsidRPr="009E4B0C">
              <w:rPr>
                <w:rFonts w:hint="eastAsia"/>
              </w:rPr>
              <w:t>主页面，</w:t>
            </w:r>
            <w:r w:rsidRPr="009E4B0C">
              <w:rPr>
                <w:rFonts w:hint="eastAsia"/>
              </w:rPr>
              <w:t>help-register-license server,</w:t>
            </w:r>
            <w:r w:rsidRPr="009E4B0C">
              <w:rPr>
                <w:rFonts w:hint="eastAsia"/>
              </w:rPr>
              <w:t>然后输入</w:t>
            </w:r>
            <w:r w:rsidRPr="009E4B0C">
              <w:rPr>
                <w:rFonts w:hint="eastAsia"/>
              </w:rPr>
              <w:t xml:space="preserve"> http://idea.iteblog.com/key.php</w:t>
            </w:r>
          </w:p>
          <w:p w:rsidR="00DB6991" w:rsidRDefault="00DB6991" w:rsidP="00E013BA"/>
          <w:p w:rsidR="00DA5B34" w:rsidRDefault="00DA5B34" w:rsidP="00E013B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idea</w:t>
            </w:r>
            <w:r w:rsidR="00430065">
              <w:t>(</w:t>
            </w:r>
            <w:r w:rsidR="00430065">
              <w:rPr>
                <w:rFonts w:hint="eastAsia"/>
              </w:rPr>
              <w:t>每次新建一个</w:t>
            </w:r>
            <w:r w:rsidR="00430065">
              <w:rPr>
                <w:rFonts w:hint="eastAsia"/>
              </w:rPr>
              <w:t>project</w:t>
            </w:r>
            <w:r w:rsidR="00430065">
              <w:t>)</w:t>
            </w:r>
          </w:p>
          <w:p w:rsidR="0030139E" w:rsidRDefault="0030139E" w:rsidP="00E013BA">
            <w:r>
              <w:t>I</w:t>
            </w:r>
            <w:r>
              <w:rPr>
                <w:rFonts w:hint="eastAsia"/>
              </w:rPr>
              <w:t>dea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project</w:t>
            </w:r>
            <w:r>
              <w:t>-&gt;module</w:t>
            </w:r>
          </w:p>
          <w:p w:rsidR="0030139E" w:rsidRDefault="0030139E" w:rsidP="00E013BA">
            <w:r>
              <w:lastRenderedPageBreak/>
              <w:t>Eclipse</w:t>
            </w:r>
            <w:r>
              <w:rPr>
                <w:rFonts w:hint="eastAsia"/>
              </w:rPr>
              <w:t>：</w:t>
            </w:r>
            <w:r>
              <w:t>workspace-&gt;project</w:t>
            </w:r>
          </w:p>
          <w:p w:rsidR="0030139E" w:rsidRDefault="0030139E" w:rsidP="00E013BA"/>
          <w:p w:rsidR="00DA5B34" w:rsidRDefault="00DA5B34" w:rsidP="00E013BA">
            <w:r>
              <w:t>M</w:t>
            </w:r>
            <w:r>
              <w:rPr>
                <w:rFonts w:hint="eastAsia"/>
              </w:rPr>
              <w:t>aven</w:t>
            </w:r>
            <w:r>
              <w:rPr>
                <w:rFonts w:hint="eastAsia"/>
              </w:rPr>
              <w:t>仓库</w:t>
            </w:r>
          </w:p>
          <w:p w:rsidR="001C5DA6" w:rsidRDefault="001C5DA6" w:rsidP="00E013BA">
            <w:r>
              <w:rPr>
                <w:noProof/>
              </w:rPr>
              <w:drawing>
                <wp:inline distT="0" distB="0" distL="0" distR="0">
                  <wp:extent cx="3209524" cy="5161905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24" cy="5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63EF" w:rsidRDefault="005B63EF" w:rsidP="00E013BA"/>
          <w:p w:rsidR="005B63EF" w:rsidRDefault="005B63EF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7020560" cy="4698365"/>
                  <wp:effectExtent l="0" t="0" r="889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69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63EF" w:rsidRDefault="005B63EF" w:rsidP="00E013BA"/>
          <w:p w:rsidR="005B63EF" w:rsidRDefault="005B63EF" w:rsidP="00E013BA"/>
          <w:p w:rsidR="00DA5B34" w:rsidRDefault="00A26C33" w:rsidP="00E013BA"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  <w:r>
              <w:rPr>
                <w:rFonts w:hint="eastAsia"/>
              </w:rPr>
              <w:t>环境</w:t>
            </w:r>
          </w:p>
          <w:p w:rsidR="00164B7A" w:rsidRDefault="00612557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2628571" cy="5142857"/>
                  <wp:effectExtent l="0" t="0" r="63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71" cy="5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557" w:rsidRDefault="00BF5A54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7020560" cy="4965700"/>
                  <wp:effectExtent l="0" t="0" r="889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96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3DF" w:rsidRDefault="006733DF" w:rsidP="00E013BA"/>
          <w:p w:rsidR="006733DF" w:rsidRDefault="00A4774A" w:rsidP="00E013B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新建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测试</w:t>
            </w:r>
          </w:p>
          <w:p w:rsidR="00A4774A" w:rsidRDefault="00A4774A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7020560" cy="4906010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90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3DF" w:rsidRDefault="006733DF" w:rsidP="00E013BA"/>
          <w:p w:rsidR="00612557" w:rsidRDefault="00CF62F3" w:rsidP="00E013B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idea</w:t>
            </w:r>
          </w:p>
          <w:p w:rsidR="00CF62F3" w:rsidRDefault="00CF62F3" w:rsidP="00E013BA">
            <w:r>
              <w:rPr>
                <w:noProof/>
              </w:rPr>
              <w:drawing>
                <wp:inline distT="0" distB="0" distL="0" distR="0">
                  <wp:extent cx="4533333" cy="2209524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333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EB4" w:rsidRDefault="00A54EB4" w:rsidP="00E013BA"/>
          <w:p w:rsidR="00A54EB4" w:rsidRDefault="00A54EB4" w:rsidP="00E013BA">
            <w:r>
              <w:rPr>
                <w:rFonts w:hint="eastAsia"/>
              </w:rPr>
              <w:t>5</w:t>
            </w:r>
            <w:r>
              <w:t xml:space="preserve"> </w:t>
            </w:r>
            <w:r w:rsidR="001F5281">
              <w:rPr>
                <w:rFonts w:hint="eastAsia"/>
              </w:rPr>
              <w:t>从</w:t>
            </w:r>
            <w:proofErr w:type="spellStart"/>
            <w:r w:rsidR="001F5281">
              <w:rPr>
                <w:rFonts w:hint="eastAsia"/>
              </w:rPr>
              <w:t>git</w:t>
            </w:r>
            <w:proofErr w:type="spellEnd"/>
            <w:r w:rsidR="001F5281">
              <w:rPr>
                <w:rFonts w:hint="eastAsia"/>
              </w:rPr>
              <w:t>上创建一个工程，下载到本地</w:t>
            </w:r>
          </w:p>
          <w:p w:rsidR="001F5281" w:rsidRDefault="001F5281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5990476" cy="498095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4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EB4" w:rsidRDefault="00A54EB4" w:rsidP="00E013BA"/>
          <w:p w:rsidR="00A54EB4" w:rsidRDefault="001F5281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6882982" cy="42887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259" cy="429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A54" w:rsidRDefault="00BF5A54" w:rsidP="00E013BA"/>
          <w:p w:rsidR="00BF5A54" w:rsidRDefault="000C434B" w:rsidP="00E013B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创建一个新的</w:t>
            </w:r>
            <w:proofErr w:type="spellStart"/>
            <w:r>
              <w:rPr>
                <w:rFonts w:hint="eastAsia"/>
              </w:rPr>
              <w:t>gmall</w:t>
            </w:r>
            <w:proofErr w:type="spellEnd"/>
            <w:r>
              <w:rPr>
                <w:rFonts w:hint="eastAsia"/>
              </w:rPr>
              <w:t>工程</w:t>
            </w:r>
          </w:p>
          <w:p w:rsidR="00F958EC" w:rsidRDefault="00845FFF" w:rsidP="00E013BA">
            <w:r>
              <w:rPr>
                <w:noProof/>
              </w:rPr>
              <w:drawing>
                <wp:inline distT="0" distB="0" distL="0" distR="0">
                  <wp:extent cx="3923809" cy="22761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2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FA" w:rsidRDefault="002D49FA" w:rsidP="00E013BA"/>
          <w:p w:rsidR="00845FFF" w:rsidRDefault="00845FFF" w:rsidP="00E013B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gmall</w:t>
            </w:r>
            <w:proofErr w:type="spellEnd"/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clone</w:t>
            </w:r>
            <w:r>
              <w:rPr>
                <w:rFonts w:hint="eastAsia"/>
              </w:rPr>
              <w:t>到本地</w:t>
            </w:r>
          </w:p>
          <w:p w:rsidR="00845FFF" w:rsidRDefault="002D49FA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4771429" cy="2209524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429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FA" w:rsidRDefault="002D49FA" w:rsidP="00E013BA"/>
          <w:p w:rsidR="002D49FA" w:rsidRDefault="008F0B01" w:rsidP="00E013B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的配置文件一定不能提交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</w:p>
          <w:p w:rsidR="008F0B01" w:rsidRDefault="008F0B01" w:rsidP="00E013BA">
            <w:r>
              <w:rPr>
                <w:noProof/>
              </w:rPr>
              <w:drawing>
                <wp:inline distT="0" distB="0" distL="0" distR="0">
                  <wp:extent cx="4028571" cy="526666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71" cy="5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0EA" w:rsidRDefault="001A40EA" w:rsidP="00E013BA"/>
          <w:p w:rsidR="00AA5272" w:rsidRDefault="00AA5272" w:rsidP="00E013B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工程提交到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</w:p>
          <w:p w:rsidR="00927D58" w:rsidRDefault="00AE7AF1" w:rsidP="00E013BA">
            <w:r>
              <w:rPr>
                <w:noProof/>
              </w:rPr>
              <w:lastRenderedPageBreak/>
              <w:drawing>
                <wp:inline distT="0" distB="0" distL="0" distR="0">
                  <wp:extent cx="6180952" cy="30380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952" cy="3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FA" w:rsidRDefault="002D49FA" w:rsidP="00E013BA"/>
          <w:p w:rsidR="007F590D" w:rsidRDefault="007F590D" w:rsidP="00E013BA">
            <w:r>
              <w:rPr>
                <w:noProof/>
              </w:rPr>
              <w:drawing>
                <wp:inline distT="0" distB="0" distL="0" distR="0">
                  <wp:extent cx="1571429" cy="9619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90D" w:rsidRDefault="007F590D" w:rsidP="00E013BA"/>
          <w:p w:rsidR="007F590D" w:rsidRDefault="001C39BC" w:rsidP="00E013BA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提交并且合并仓库</w:t>
            </w:r>
          </w:p>
          <w:p w:rsidR="008414B0" w:rsidRDefault="00764C9F" w:rsidP="00E013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020560" cy="1280160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5E5" w:rsidRDefault="007625E5" w:rsidP="00E013BA"/>
        </w:tc>
      </w:tr>
    </w:tbl>
    <w:p w:rsidR="00E013BA" w:rsidRPr="00E013BA" w:rsidRDefault="00E013BA" w:rsidP="00E013BA"/>
    <w:p w:rsidR="00F431AE" w:rsidRDefault="001918EC" w:rsidP="002D2DE2">
      <w:pPr>
        <w:pStyle w:val="1"/>
      </w:pPr>
      <w:r>
        <w:rPr>
          <w:rFonts w:hint="eastAsia"/>
        </w:rPr>
        <w:t>2</w:t>
      </w:r>
      <w:r>
        <w:t xml:space="preserve"> </w:t>
      </w:r>
      <w:r w:rsidR="002B5C98">
        <w:rPr>
          <w:rFonts w:hint="eastAsia"/>
        </w:rPr>
        <w:t>数据结构和设计的介绍</w:t>
      </w:r>
    </w:p>
    <w:p w:rsidR="00D35AFB" w:rsidRDefault="00D35AFB" w:rsidP="00F431AE"/>
    <w:p w:rsidR="00D35AFB" w:rsidRDefault="00D35AFB" w:rsidP="00F431AE"/>
    <w:p w:rsidR="00D35AFB" w:rsidRDefault="00D35AFB" w:rsidP="00F431AE"/>
    <w:p w:rsidR="00D35AFB" w:rsidRDefault="00D35AFB" w:rsidP="00F431AE"/>
    <w:p w:rsidR="00D35AFB" w:rsidRDefault="00D35AFB" w:rsidP="00F431AE"/>
    <w:p w:rsidR="00D35AFB" w:rsidRDefault="002D2DE2" w:rsidP="00853C0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ezdml</w:t>
      </w:r>
      <w:proofErr w:type="spellEnd"/>
      <w:r>
        <w:rPr>
          <w:rFonts w:hint="eastAsia"/>
        </w:rPr>
        <w:t>设计数据表然后</w:t>
      </w:r>
      <w:r w:rsidR="00D52965">
        <w:rPr>
          <w:rFonts w:hint="eastAsia"/>
        </w:rPr>
        <w:t>导</w:t>
      </w:r>
      <w:bookmarkStart w:id="0" w:name="_GoBack"/>
      <w:bookmarkEnd w:id="0"/>
      <w:r>
        <w:rPr>
          <w:rFonts w:hint="eastAsia"/>
        </w:rPr>
        <w:t>出到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</w:t>
      </w:r>
    </w:p>
    <w:p w:rsidR="00D35AFB" w:rsidRDefault="00D35AFB" w:rsidP="00F431AE">
      <w:r>
        <w:rPr>
          <w:rFonts w:hint="eastAsia"/>
        </w:rPr>
        <w:t>点击</w:t>
      </w:r>
      <w:r w:rsidR="00F54CE1">
        <w:rPr>
          <w:rFonts w:hint="eastAsia"/>
        </w:rPr>
        <w:t>生成</w:t>
      </w:r>
      <w:r>
        <w:rPr>
          <w:rFonts w:hint="eastAsia"/>
        </w:rPr>
        <w:t>模型</w:t>
      </w:r>
    </w:p>
    <w:p w:rsidR="002B5C98" w:rsidRDefault="002B5C98" w:rsidP="00F431AE">
      <w:r>
        <w:rPr>
          <w:noProof/>
        </w:rPr>
        <w:drawing>
          <wp:inline distT="0" distB="0" distL="0" distR="0">
            <wp:extent cx="7020560" cy="3825875"/>
            <wp:effectExtent l="0" t="0" r="889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C" w:rsidRDefault="00ED6D6C" w:rsidP="00F431AE"/>
    <w:p w:rsidR="00F3731A" w:rsidRDefault="00F3731A" w:rsidP="00F431AE"/>
    <w:p w:rsidR="00ED6D6C" w:rsidRDefault="00D00E7E" w:rsidP="00D00E7E">
      <w:pPr>
        <w:pStyle w:val="2"/>
      </w:pPr>
      <w:r>
        <w:rPr>
          <w:rFonts w:hint="eastAsia"/>
        </w:rPr>
        <w:t>2</w:t>
      </w:r>
      <w:r>
        <w:t xml:space="preserve"> </w:t>
      </w:r>
      <w:r w:rsidR="00ED6D6C">
        <w:rPr>
          <w:rFonts w:hint="eastAsia"/>
        </w:rPr>
        <w:t>选择库</w:t>
      </w:r>
    </w:p>
    <w:p w:rsidR="002C66F8" w:rsidRDefault="002C66F8" w:rsidP="00F431AE"/>
    <w:p w:rsidR="002C66F8" w:rsidRDefault="002C66F8" w:rsidP="00F431AE">
      <w:r>
        <w:rPr>
          <w:noProof/>
        </w:rPr>
        <w:lastRenderedPageBreak/>
        <w:drawing>
          <wp:inline distT="0" distB="0" distL="0" distR="0">
            <wp:extent cx="7020560" cy="4495800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C" w:rsidRDefault="00ED6D6C" w:rsidP="00F431AE">
      <w:pPr>
        <w:rPr>
          <w:noProof/>
        </w:rPr>
      </w:pPr>
    </w:p>
    <w:p w:rsidR="00AE1124" w:rsidRDefault="00AE1124" w:rsidP="00AE1124">
      <w:pPr>
        <w:pStyle w:val="2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点击开始生成</w:t>
      </w:r>
    </w:p>
    <w:p w:rsidR="00AE1124" w:rsidRDefault="000D103E" w:rsidP="00AE1124">
      <w:r>
        <w:rPr>
          <w:noProof/>
        </w:rPr>
        <w:drawing>
          <wp:inline distT="0" distB="0" distL="0" distR="0">
            <wp:extent cx="6085714" cy="39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3E" w:rsidRDefault="000D103E" w:rsidP="00AE1124"/>
    <w:p w:rsidR="000D103E" w:rsidRDefault="000D103E" w:rsidP="00AE1124"/>
    <w:p w:rsidR="000D103E" w:rsidRDefault="00FE5D29" w:rsidP="00FE5D29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从数据库中导入到</w:t>
      </w:r>
      <w:proofErr w:type="spellStart"/>
      <w:r>
        <w:rPr>
          <w:rFonts w:hint="eastAsia"/>
        </w:rPr>
        <w:t>ezdml</w:t>
      </w:r>
      <w:proofErr w:type="spellEnd"/>
    </w:p>
    <w:p w:rsidR="00FE5D29" w:rsidRDefault="00200E88" w:rsidP="00200E88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新建一个</w:t>
      </w:r>
      <w:r>
        <w:rPr>
          <w:rFonts w:hint="eastAsia"/>
        </w:rPr>
        <w:t>user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将来用来提供用户服务</w:t>
      </w:r>
      <w:r>
        <w:t>)</w:t>
      </w:r>
    </w:p>
    <w:p w:rsidR="006709E1" w:rsidRDefault="006709E1" w:rsidP="006709E1"/>
    <w:tbl>
      <w:tblPr>
        <w:tblStyle w:val="a4"/>
        <w:tblW w:w="0" w:type="auto"/>
        <w:tblLook w:val="04A0"/>
      </w:tblPr>
      <w:tblGrid>
        <w:gridCol w:w="11272"/>
      </w:tblGrid>
      <w:tr w:rsidR="00364F8F" w:rsidTr="00364F8F">
        <w:tc>
          <w:tcPr>
            <w:tcW w:w="11046" w:type="dxa"/>
          </w:tcPr>
          <w:p w:rsidR="00364F8F" w:rsidRDefault="00364F8F" w:rsidP="006709E1">
            <w:r>
              <w:rPr>
                <w:rFonts w:hint="eastAsia"/>
              </w:rPr>
              <w:t>1</w:t>
            </w:r>
            <w:r>
              <w:t xml:space="preserve"> </w:t>
            </w:r>
            <w:r w:rsidR="006F0263">
              <w:rPr>
                <w:rFonts w:hint="eastAsia"/>
              </w:rPr>
              <w:t>新建</w:t>
            </w:r>
            <w:r w:rsidR="006F0263">
              <w:rPr>
                <w:rFonts w:hint="eastAsia"/>
              </w:rPr>
              <w:t>module</w:t>
            </w:r>
            <w:r w:rsidR="006F0263">
              <w:rPr>
                <w:rFonts w:hint="eastAsia"/>
              </w:rPr>
              <w:t>，选择</w:t>
            </w:r>
            <w:proofErr w:type="spellStart"/>
            <w:r w:rsidR="006F0263">
              <w:rPr>
                <w:rFonts w:hint="eastAsia"/>
              </w:rPr>
              <w:t>springweb</w:t>
            </w:r>
            <w:proofErr w:type="spellEnd"/>
            <w:r w:rsidR="006F0263">
              <w:rPr>
                <w:rFonts w:hint="eastAsia"/>
              </w:rPr>
              <w:t>、</w:t>
            </w:r>
            <w:proofErr w:type="spellStart"/>
            <w:r w:rsidR="006F0263">
              <w:rPr>
                <w:rFonts w:hint="eastAsia"/>
              </w:rPr>
              <w:t>mysql</w:t>
            </w:r>
            <w:proofErr w:type="spellEnd"/>
            <w:r w:rsidR="006F0263">
              <w:rPr>
                <w:rFonts w:hint="eastAsia"/>
              </w:rPr>
              <w:t>驱动、</w:t>
            </w:r>
            <w:proofErr w:type="spellStart"/>
            <w:r w:rsidR="006F0263">
              <w:rPr>
                <w:rFonts w:hint="eastAsia"/>
              </w:rPr>
              <w:t>jdbc</w:t>
            </w:r>
            <w:proofErr w:type="spellEnd"/>
            <w:r w:rsidR="006F0263">
              <w:rPr>
                <w:rFonts w:hint="eastAsia"/>
              </w:rPr>
              <w:t>、</w:t>
            </w:r>
            <w:proofErr w:type="spellStart"/>
            <w:r w:rsidR="006F0263">
              <w:rPr>
                <w:rFonts w:hint="eastAsia"/>
              </w:rPr>
              <w:t>mybatis</w:t>
            </w:r>
            <w:proofErr w:type="spellEnd"/>
          </w:p>
          <w:p w:rsidR="00EA3D56" w:rsidRDefault="00EA3D56" w:rsidP="006709E1"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配置文件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10820"/>
            </w:tblGrid>
            <w:tr w:rsidR="00514E40" w:rsidTr="00514E40">
              <w:tc>
                <w:tcPr>
                  <w:tcW w:w="10820" w:type="dxa"/>
                </w:tcPr>
                <w:p w:rsidR="00514E40" w:rsidRDefault="00514E40" w:rsidP="00514E40"/>
                <w:p w:rsidR="00514E40" w:rsidRPr="00617D83" w:rsidRDefault="00514E40" w:rsidP="00514E4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4"/>
                    </w:rPr>
                  </w:pP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># 服务端口</w:t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br/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server.port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8080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 xml:space="preserve"># </w:t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>jdbc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br/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lastRenderedPageBreak/>
                    <w:t>spring.datasource.password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123456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spring.datasource.username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root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spring.datasource.url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jdbc:mysql://localhost:3306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 xml:space="preserve"># </w:t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>mybtais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>配置</w:t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br/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mybatis.mapper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-locations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classpath:mapper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/*</w:t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Mapper.xml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proofErr w:type="spellStart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mybatis.configuration.map</w:t>
                  </w:r>
                  <w:proofErr w:type="spellEnd"/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-underscore-to-camel-case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true</w:t>
                  </w:r>
                </w:p>
                <w:p w:rsidR="00514E40" w:rsidRPr="00617D83" w:rsidRDefault="00514E40" w:rsidP="00514E40"/>
                <w:p w:rsidR="00514E40" w:rsidRPr="00514E40" w:rsidRDefault="00514E40" w:rsidP="006709E1"/>
              </w:tc>
            </w:tr>
          </w:tbl>
          <w:p w:rsidR="00514E40" w:rsidRDefault="00514E40" w:rsidP="006709E1"/>
          <w:p w:rsidR="006F0263" w:rsidRDefault="006F0263" w:rsidP="006709E1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  <w:r w:rsidR="00877642">
              <w:rPr>
                <w:rFonts w:hint="eastAsia"/>
              </w:rPr>
              <w:t>和</w:t>
            </w:r>
            <w:proofErr w:type="spellStart"/>
            <w:r w:rsidR="00877642">
              <w:rPr>
                <w:rFonts w:hint="eastAsia"/>
              </w:rPr>
              <w:t>mapper</w:t>
            </w:r>
            <w:proofErr w:type="spellEnd"/>
          </w:p>
          <w:p w:rsidR="009B4CBF" w:rsidRDefault="00E753DB" w:rsidP="006709E1">
            <w:r>
              <w:rPr>
                <w:rFonts w:hint="eastAsia"/>
              </w:rPr>
              <w:t>自动导包</w:t>
            </w:r>
          </w:p>
          <w:p w:rsidR="00303CA7" w:rsidRDefault="00A9663D" w:rsidP="006709E1">
            <w:r>
              <w:rPr>
                <w:noProof/>
              </w:rPr>
              <w:drawing>
                <wp:inline distT="0" distB="0" distL="0" distR="0">
                  <wp:extent cx="7020560" cy="3705860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C0B" w:rsidRDefault="008B4C0B" w:rsidP="006709E1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类型</w:t>
            </w:r>
          </w:p>
          <w:p w:rsidR="00E753DB" w:rsidRDefault="00877642" w:rsidP="006709E1">
            <w:r>
              <w:rPr>
                <w:noProof/>
              </w:rPr>
              <w:lastRenderedPageBreak/>
              <w:drawing>
                <wp:inline distT="0" distB="0" distL="0" distR="0">
                  <wp:extent cx="3885714" cy="2380952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4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9C8" w:rsidRDefault="003E59C8" w:rsidP="0016008C">
            <w:pPr>
              <w:pStyle w:val="HTML"/>
              <w:shd w:val="clear" w:color="auto" w:fill="FFFFFF"/>
              <w:rPr>
                <w:color w:val="808000"/>
              </w:rPr>
            </w:pPr>
            <w:r>
              <w:t>I</w:t>
            </w:r>
            <w:r>
              <w:rPr>
                <w:rFonts w:hint="eastAsia"/>
              </w:rPr>
              <w:t>dea</w:t>
            </w:r>
            <w:r w:rsidR="0016008C">
              <w:rPr>
                <w:rFonts w:hint="eastAsia"/>
                <w:color w:val="808000"/>
              </w:rPr>
              <w:t xml:space="preserve"> @</w:t>
            </w:r>
            <w:proofErr w:type="spellStart"/>
            <w:r w:rsidR="0016008C">
              <w:rPr>
                <w:rFonts w:hint="eastAsia"/>
                <w:color w:val="808000"/>
              </w:rPr>
              <w:t>Autowired</w:t>
            </w:r>
            <w:proofErr w:type="spellEnd"/>
            <w:r w:rsidR="0016008C">
              <w:rPr>
                <w:rFonts w:hint="eastAsia"/>
                <w:color w:val="808000"/>
              </w:rPr>
              <w:t>误报</w:t>
            </w:r>
          </w:p>
          <w:p w:rsidR="0016008C" w:rsidRPr="0016008C" w:rsidRDefault="00ED1E36" w:rsidP="0016008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342857" cy="3276190"/>
                  <wp:effectExtent l="0" t="0" r="127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857" cy="3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63" w:rsidRDefault="006F0263" w:rsidP="006709E1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映射类，映射数据库</w:t>
            </w:r>
            <w:proofErr w:type="spellStart"/>
            <w:r>
              <w:rPr>
                <w:rFonts w:hint="eastAsia"/>
              </w:rPr>
              <w:t>u</w:t>
            </w:r>
            <w:r>
              <w:t>ms_user_member</w:t>
            </w:r>
            <w:proofErr w:type="spellEnd"/>
            <w:r w:rsidR="00B83E5B">
              <w:rPr>
                <w:rFonts w:hint="eastAsia"/>
              </w:rPr>
              <w:t>表</w:t>
            </w:r>
          </w:p>
          <w:p w:rsidR="002A2274" w:rsidRDefault="00A95202" w:rsidP="006709E1">
            <w:r>
              <w:t xml:space="preserve">Alt + </w:t>
            </w:r>
            <w:proofErr w:type="spellStart"/>
            <w:r>
              <w:t>inster</w:t>
            </w:r>
            <w:proofErr w:type="spellEnd"/>
          </w:p>
          <w:p w:rsidR="0092517D" w:rsidRDefault="0092517D" w:rsidP="006709E1">
            <w:r>
              <w:rPr>
                <w:noProof/>
              </w:rPr>
              <w:drawing>
                <wp:inline distT="0" distB="0" distL="0" distR="0">
                  <wp:extent cx="2057143" cy="2200000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069" w:rsidRDefault="00EF7069" w:rsidP="006709E1">
            <w:r>
              <w:rPr>
                <w:rFonts w:hint="eastAsia"/>
              </w:rPr>
              <w:lastRenderedPageBreak/>
              <w:t>4</w:t>
            </w:r>
            <w:r>
              <w:t xml:space="preserve"> </w:t>
            </w:r>
            <w:r>
              <w:rPr>
                <w:rFonts w:hint="eastAsia"/>
              </w:rPr>
              <w:t>写</w:t>
            </w:r>
            <w:r w:rsidR="00BD7979">
              <w:rPr>
                <w:rFonts w:hint="eastAsia"/>
              </w:rPr>
              <w:t>具体</w:t>
            </w:r>
            <w:r>
              <w:rPr>
                <w:rFonts w:hint="eastAsia"/>
              </w:rPr>
              <w:t>功能</w:t>
            </w:r>
            <w:r w:rsidR="00A865C6">
              <w:rPr>
                <w:rFonts w:hint="eastAsia"/>
              </w:rPr>
              <w:t>（</w:t>
            </w:r>
            <w:r w:rsidR="00A865C6">
              <w:rPr>
                <w:rFonts w:hint="eastAsia"/>
              </w:rPr>
              <w:t>m</w:t>
            </w:r>
            <w:r w:rsidR="00A865C6">
              <w:t>ember</w:t>
            </w:r>
            <w:r w:rsidR="00A865C6">
              <w:rPr>
                <w:rFonts w:hint="eastAsia"/>
              </w:rPr>
              <w:t>表和</w:t>
            </w:r>
            <w:proofErr w:type="spellStart"/>
            <w:r w:rsidR="00A865C6">
              <w:t>member_receive_address</w:t>
            </w:r>
            <w:proofErr w:type="spellEnd"/>
            <w:r w:rsidR="00A865C6">
              <w:rPr>
                <w:rFonts w:hint="eastAsia"/>
              </w:rPr>
              <w:t>增删改查）</w:t>
            </w:r>
          </w:p>
          <w:p w:rsidR="0060712D" w:rsidRDefault="00D97900" w:rsidP="006709E1">
            <w:proofErr w:type="spellStart"/>
            <w:r>
              <w:t>Ums_member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ums_member_receive_address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外键</w:t>
            </w:r>
            <w:proofErr w:type="spellStart"/>
            <w:r>
              <w:rPr>
                <w:rFonts w:hint="eastAsia"/>
              </w:rPr>
              <w:t>m</w:t>
            </w:r>
            <w:r>
              <w:t>ember_id</w:t>
            </w:r>
            <w:proofErr w:type="spellEnd"/>
          </w:p>
          <w:p w:rsidR="00887185" w:rsidRDefault="00887185" w:rsidP="006709E1">
            <w:r>
              <w:rPr>
                <w:rFonts w:hint="eastAsia"/>
              </w:rPr>
              <w:t>通用</w:t>
            </w:r>
            <w:proofErr w:type="spellStart"/>
            <w:r>
              <w:rPr>
                <w:rFonts w:hint="eastAsia"/>
              </w:rPr>
              <w:t>mapper</w:t>
            </w:r>
            <w:proofErr w:type="spellEnd"/>
            <w:r w:rsidR="00B349F0">
              <w:rPr>
                <w:rFonts w:hint="eastAsia"/>
              </w:rPr>
              <w:t>的整合</w:t>
            </w:r>
          </w:p>
        </w:tc>
      </w:tr>
    </w:tbl>
    <w:p w:rsidR="006709E1" w:rsidRDefault="006709E1" w:rsidP="006709E1"/>
    <w:p w:rsidR="006709E1" w:rsidRDefault="00D47A9E" w:rsidP="00D47A9E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配置域名</w:t>
      </w:r>
    </w:p>
    <w:tbl>
      <w:tblPr>
        <w:tblStyle w:val="a4"/>
        <w:tblW w:w="0" w:type="auto"/>
        <w:tblLook w:val="04A0"/>
      </w:tblPr>
      <w:tblGrid>
        <w:gridCol w:w="11046"/>
      </w:tblGrid>
      <w:tr w:rsidR="005D3F18" w:rsidTr="005D3F18">
        <w:tc>
          <w:tcPr>
            <w:tcW w:w="11046" w:type="dxa"/>
          </w:tcPr>
          <w:p w:rsidR="00AA02E4" w:rsidRDefault="008857FE" w:rsidP="005D3F18">
            <w:r>
              <w:rPr>
                <w:rFonts w:hint="eastAsia"/>
              </w:rPr>
              <w:t>1</w:t>
            </w:r>
            <w:r>
              <w:t xml:space="preserve"> </w:t>
            </w:r>
            <w:r w:rsidR="00AA02E4">
              <w:rPr>
                <w:rFonts w:hint="eastAsia"/>
              </w:rPr>
              <w:t>配置本机的</w:t>
            </w:r>
            <w:proofErr w:type="spellStart"/>
            <w:r w:rsidR="00AA02E4">
              <w:rPr>
                <w:rFonts w:hint="eastAsia"/>
              </w:rPr>
              <w:t>dns</w:t>
            </w:r>
            <w:proofErr w:type="spellEnd"/>
          </w:p>
          <w:p w:rsidR="005D3F18" w:rsidRDefault="005D3F18" w:rsidP="005D3F18">
            <w:r w:rsidRPr="005D3F18">
              <w:t>C:\Windows\System32\drivers\etc</w:t>
            </w:r>
            <w:r w:rsidR="006D761D">
              <w:rPr>
                <w:rFonts w:hint="eastAsia"/>
              </w:rPr>
              <w:t>\</w:t>
            </w:r>
            <w:r w:rsidR="00DE26E3">
              <w:t>hosts</w:t>
            </w:r>
          </w:p>
          <w:p w:rsidR="00157A5D" w:rsidRDefault="00157A5D" w:rsidP="005D3F18">
            <w:r w:rsidRPr="00157A5D">
              <w:t xml:space="preserve">127.0.0.1 </w:t>
            </w:r>
            <w:proofErr w:type="spellStart"/>
            <w:r w:rsidRPr="00157A5D">
              <w:t>localhost</w:t>
            </w:r>
            <w:proofErr w:type="spellEnd"/>
            <w:r w:rsidRPr="00157A5D">
              <w:t xml:space="preserve"> user.gmall.com cart.gmall.com manage.gmall.com </w:t>
            </w:r>
            <w:hyperlink r:id="rId29" w:history="1">
              <w:r w:rsidR="00AA02E4" w:rsidRPr="00E96C53">
                <w:rPr>
                  <w:rStyle w:val="a7"/>
                </w:rPr>
                <w:t>www.gmall.com</w:t>
              </w:r>
            </w:hyperlink>
            <w:r w:rsidR="00AA02E4">
              <w:t xml:space="preserve"> …</w:t>
            </w:r>
          </w:p>
          <w:p w:rsidR="0083078B" w:rsidRDefault="0083078B" w:rsidP="005D3F18">
            <w:r>
              <w:rPr>
                <w:rFonts w:hint="eastAsia"/>
              </w:rPr>
              <w:t>可以直接访问</w:t>
            </w:r>
            <w:r w:rsidR="005F2814">
              <w:fldChar w:fldCharType="begin"/>
            </w:r>
            <w:r w:rsidR="005F2814">
              <w:instrText>HYPERLINK "http://user.gmall.com:8080/index"</w:instrText>
            </w:r>
            <w:r w:rsidR="005F2814">
              <w:fldChar w:fldCharType="separate"/>
            </w:r>
            <w:r w:rsidRPr="00E96C53">
              <w:rPr>
                <w:rStyle w:val="a7"/>
                <w:rFonts w:hint="eastAsia"/>
              </w:rPr>
              <w:t>h</w:t>
            </w:r>
            <w:r w:rsidRPr="00E96C53">
              <w:rPr>
                <w:rStyle w:val="a7"/>
              </w:rPr>
              <w:t>ttp://user.gmall.com:8080/index</w:t>
            </w:r>
            <w:r w:rsidR="005F2814"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相当于访问了</w:t>
            </w:r>
            <w:r w:rsidR="005F2814">
              <w:fldChar w:fldCharType="begin"/>
            </w:r>
            <w:r w:rsidR="005F2814">
              <w:instrText>HYPERLINK "http://localhost:8080/index"</w:instrText>
            </w:r>
            <w:r w:rsidR="005F2814">
              <w:fldChar w:fldCharType="separate"/>
            </w:r>
            <w:r w:rsidR="00FC3817" w:rsidRPr="00E96C53">
              <w:rPr>
                <w:rStyle w:val="a7"/>
                <w:rFonts w:hint="eastAsia"/>
              </w:rPr>
              <w:t>h</w:t>
            </w:r>
            <w:r w:rsidR="00FC3817" w:rsidRPr="00E96C53">
              <w:rPr>
                <w:rStyle w:val="a7"/>
              </w:rPr>
              <w:t>ttp://localhost:8080/index</w:t>
            </w:r>
            <w:r w:rsidR="005F2814">
              <w:fldChar w:fldCharType="end"/>
            </w:r>
          </w:p>
          <w:p w:rsidR="0083078B" w:rsidRDefault="0036568D" w:rsidP="005D3F18">
            <w:r>
              <w:rPr>
                <w:rFonts w:hint="eastAsia"/>
              </w:rPr>
              <w:t>2</w:t>
            </w:r>
            <w:r>
              <w:t xml:space="preserve"> </w:t>
            </w:r>
            <w:r w:rsidR="0083078B">
              <w:rPr>
                <w:rFonts w:hint="eastAsia"/>
              </w:rPr>
              <w:t>可以通过</w:t>
            </w:r>
            <w:proofErr w:type="spellStart"/>
            <w:r w:rsidR="00FC3817">
              <w:rPr>
                <w:rFonts w:hint="eastAsia"/>
              </w:rPr>
              <w:t>n</w:t>
            </w:r>
            <w:r w:rsidR="00FC3817">
              <w:t>ginx</w:t>
            </w:r>
            <w:proofErr w:type="spellEnd"/>
            <w:r w:rsidR="00FC3817">
              <w:rPr>
                <w:rFonts w:hint="eastAsia"/>
              </w:rPr>
              <w:t>去代理端口号</w:t>
            </w:r>
          </w:p>
          <w:p w:rsidR="00CA60F1" w:rsidRDefault="00CA60F1" w:rsidP="005D3F18"/>
          <w:p w:rsidR="00817596" w:rsidRDefault="00817596" w:rsidP="00817596">
            <w:pPr>
              <w:pStyle w:val="a8"/>
            </w:pPr>
            <w:r>
              <w:t xml:space="preserve">upstream </w:t>
            </w:r>
            <w:r>
              <w:rPr>
                <w:rFonts w:hint="eastAsia"/>
              </w:rPr>
              <w:t>user</w:t>
            </w:r>
            <w:r>
              <w:t>.gmall.com{</w:t>
            </w:r>
          </w:p>
          <w:p w:rsidR="00817596" w:rsidRDefault="00817596" w:rsidP="00817596">
            <w:pPr>
              <w:pStyle w:val="a8"/>
            </w:pPr>
            <w:r>
              <w:t xml:space="preserve">       server </w:t>
            </w:r>
            <w:r>
              <w:rPr>
                <w:rFonts w:hint="eastAsia"/>
              </w:rPr>
              <w:t>127.0.0.1</w:t>
            </w:r>
            <w:r>
              <w:t>:80</w:t>
            </w:r>
            <w:r>
              <w:rPr>
                <w:rFonts w:hint="eastAsia"/>
              </w:rPr>
              <w:t>8</w:t>
            </w:r>
            <w:r>
              <w:t>0;</w:t>
            </w:r>
          </w:p>
          <w:p w:rsidR="00817596" w:rsidRDefault="00817596" w:rsidP="00817596">
            <w:pPr>
              <w:pStyle w:val="a8"/>
            </w:pPr>
            <w:r>
              <w:t xml:space="preserve">    }</w:t>
            </w:r>
          </w:p>
          <w:p w:rsidR="00817596" w:rsidRDefault="00817596" w:rsidP="00817596">
            <w:pPr>
              <w:pStyle w:val="a8"/>
            </w:pPr>
            <w:r>
              <w:t xml:space="preserve">   server {</w:t>
            </w:r>
          </w:p>
          <w:p w:rsidR="00817596" w:rsidRDefault="00817596" w:rsidP="00817596">
            <w:pPr>
              <w:pStyle w:val="a8"/>
            </w:pPr>
            <w:r>
              <w:t xml:space="preserve">     listen 80;</w:t>
            </w:r>
          </w:p>
          <w:p w:rsidR="00817596" w:rsidRDefault="00817596" w:rsidP="00817596">
            <w:pPr>
              <w:pStyle w:val="a8"/>
            </w:pPr>
            <w:r>
              <w:t xml:space="preserve">     </w:t>
            </w:r>
            <w:proofErr w:type="spellStart"/>
            <w:r>
              <w:t>server_name</w:t>
            </w:r>
            <w:proofErr w:type="spellEnd"/>
            <w:r>
              <w:t xml:space="preserve"> user.gmall.com;</w:t>
            </w:r>
          </w:p>
          <w:p w:rsidR="00817596" w:rsidRDefault="00817596" w:rsidP="00817596">
            <w:pPr>
              <w:pStyle w:val="a8"/>
            </w:pPr>
            <w:r>
              <w:t xml:space="preserve">     location / {</w:t>
            </w:r>
          </w:p>
          <w:p w:rsidR="00817596" w:rsidRDefault="00817596" w:rsidP="00817596">
            <w:pPr>
              <w:pStyle w:val="a8"/>
            </w:pPr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http://user.gmall.com;</w:t>
            </w:r>
          </w:p>
          <w:p w:rsidR="00817596" w:rsidRDefault="00817596" w:rsidP="00817596">
            <w:pPr>
              <w:pStyle w:val="a8"/>
            </w:pPr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817596" w:rsidRDefault="00817596" w:rsidP="00817596">
            <w:pPr>
              <w:pStyle w:val="a8"/>
            </w:pPr>
            <w:r>
              <w:t xml:space="preserve">     }</w:t>
            </w:r>
          </w:p>
          <w:p w:rsidR="00185277" w:rsidRDefault="00817596" w:rsidP="00CA60F1">
            <w:pPr>
              <w:ind w:firstLine="480"/>
            </w:pPr>
            <w:r>
              <w:t>}</w:t>
            </w:r>
          </w:p>
          <w:p w:rsidR="00CA60F1" w:rsidRDefault="00CA60F1" w:rsidP="00CA60F1">
            <w:pPr>
              <w:ind w:firstLine="480"/>
            </w:pPr>
          </w:p>
        </w:tc>
      </w:tr>
    </w:tbl>
    <w:p w:rsidR="005D3F18" w:rsidRDefault="005D3F18" w:rsidP="005D3F18"/>
    <w:p w:rsidR="005D3F18" w:rsidRDefault="00AB56D0" w:rsidP="00D41225">
      <w:pPr>
        <w:pStyle w:val="1"/>
      </w:pPr>
      <w:r>
        <w:rPr>
          <w:rFonts w:hint="eastAsia"/>
        </w:rPr>
        <w:lastRenderedPageBreak/>
        <w:t>5</w:t>
      </w:r>
      <w:r>
        <w:t xml:space="preserve"> idea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D41225">
        <w:rPr>
          <w:rFonts w:hint="eastAsia"/>
        </w:rPr>
        <w:t>插件</w:t>
      </w:r>
    </w:p>
    <w:tbl>
      <w:tblPr>
        <w:tblStyle w:val="a4"/>
        <w:tblW w:w="0" w:type="auto"/>
        <w:tblLook w:val="04A0"/>
      </w:tblPr>
      <w:tblGrid>
        <w:gridCol w:w="11272"/>
      </w:tblGrid>
      <w:tr w:rsidR="00F32BF7" w:rsidTr="00F32BF7">
        <w:tc>
          <w:tcPr>
            <w:tcW w:w="11046" w:type="dxa"/>
          </w:tcPr>
          <w:p w:rsidR="00F32BF7" w:rsidRDefault="00F32BF7" w:rsidP="005D3F18">
            <w:r>
              <w:rPr>
                <w:noProof/>
              </w:rPr>
              <w:drawing>
                <wp:inline distT="0" distB="0" distL="0" distR="0">
                  <wp:extent cx="5247619" cy="4914286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19" cy="4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E00" w:rsidRDefault="00D52E00" w:rsidP="005D3F18"/>
          <w:p w:rsidR="00D52E00" w:rsidRDefault="00D52E00" w:rsidP="005D3F18">
            <w:r>
              <w:rPr>
                <w:noProof/>
              </w:rPr>
              <w:lastRenderedPageBreak/>
              <w:drawing>
                <wp:inline distT="0" distB="0" distL="0" distR="0">
                  <wp:extent cx="7020560" cy="6025515"/>
                  <wp:effectExtent l="0" t="0" r="889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602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A6F" w:rsidRDefault="00015A6F" w:rsidP="005D3F18"/>
    <w:p w:rsidR="00015A6F" w:rsidRDefault="00180F0D" w:rsidP="00180F0D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通用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的整合</w:t>
      </w:r>
      <w:r>
        <w:rPr>
          <w:rFonts w:hint="eastAsia"/>
        </w:rPr>
        <w:t>(</w:t>
      </w:r>
      <w:r>
        <w:rPr>
          <w:rFonts w:hint="eastAsia"/>
        </w:rPr>
        <w:t>可以将单表的增删改查</w:t>
      </w:r>
      <w:r w:rsidR="00A57ABE">
        <w:rPr>
          <w:rFonts w:hint="eastAsia"/>
        </w:rPr>
        <w:t>操作</w:t>
      </w:r>
      <w:r w:rsidR="009A3114">
        <w:rPr>
          <w:rFonts w:hint="eastAsia"/>
        </w:rPr>
        <w:t>省去</w:t>
      </w:r>
      <w:r>
        <w:t>)</w:t>
      </w:r>
    </w:p>
    <w:p w:rsidR="00D40702" w:rsidRDefault="00D40702" w:rsidP="00D40702"/>
    <w:tbl>
      <w:tblPr>
        <w:tblStyle w:val="a4"/>
        <w:tblW w:w="0" w:type="auto"/>
        <w:tblLook w:val="04A0"/>
      </w:tblPr>
      <w:tblGrid>
        <w:gridCol w:w="11046"/>
      </w:tblGrid>
      <w:tr w:rsidR="00B24326" w:rsidTr="00B24326">
        <w:tc>
          <w:tcPr>
            <w:tcW w:w="11046" w:type="dxa"/>
          </w:tcPr>
          <w:p w:rsidR="00B24326" w:rsidRDefault="00B24326" w:rsidP="00D4070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导入</w:t>
            </w:r>
            <w:proofErr w:type="spellStart"/>
            <w:r>
              <w:rPr>
                <w:rFonts w:hint="eastAsia"/>
              </w:rPr>
              <w:t>pom</w:t>
            </w:r>
            <w:proofErr w:type="spellEnd"/>
            <w:r w:rsidR="00E15E6C">
              <w:rPr>
                <w:rFonts w:hint="eastAsia"/>
              </w:rPr>
              <w:t>依赖</w:t>
            </w:r>
          </w:p>
          <w:p w:rsidR="00B10CDD" w:rsidRPr="00B10CDD" w:rsidRDefault="00B10CDD" w:rsidP="00B10C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B10C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&lt;!-- 通用</w:t>
            </w:r>
            <w:proofErr w:type="spellStart"/>
            <w:r w:rsidRPr="00B10C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mapper</w:t>
            </w:r>
            <w:proofErr w:type="spellEnd"/>
            <w:r w:rsidRPr="00B10C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 xml:space="preserve"> --&gt;</w:t>
            </w:r>
            <w:r w:rsidRPr="00B10C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dependency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proofErr w:type="spellStart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tk.mybatis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proofErr w:type="spellStart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mapper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-spring-boot-starter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version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1.2.3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version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exclusions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proofErr w:type="spellStart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org.springframework.boot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spring-boot-starter-</w:t>
            </w:r>
            <w:proofErr w:type="spellStart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jdbc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proofErr w:type="spellStart"/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proofErr w:type="spellEnd"/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exclusions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dependency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</w:p>
          <w:p w:rsidR="00E15E6C" w:rsidRDefault="00E15E6C" w:rsidP="00D40702"/>
          <w:p w:rsidR="000F4387" w:rsidRDefault="000F4387" w:rsidP="00D40702">
            <w:r>
              <w:rPr>
                <w:rFonts w:hint="eastAsia"/>
              </w:rPr>
              <w:t>2</w:t>
            </w:r>
            <w:r>
              <w:t xml:space="preserve"> </w:t>
            </w:r>
            <w:r w:rsidR="00BE51C1">
              <w:rPr>
                <w:rFonts w:hint="eastAsia"/>
              </w:rPr>
              <w:t>配置</w:t>
            </w:r>
            <w:proofErr w:type="spellStart"/>
            <w:r w:rsidR="00BE51C1">
              <w:rPr>
                <w:rFonts w:hint="eastAsia"/>
              </w:rPr>
              <w:t>mapper</w:t>
            </w:r>
            <w:proofErr w:type="spellEnd"/>
            <w:r w:rsidR="00BE51C1">
              <w:rPr>
                <w:rFonts w:hint="eastAsia"/>
              </w:rPr>
              <w:t>，继承通用</w:t>
            </w:r>
            <w:proofErr w:type="spellStart"/>
            <w:r w:rsidR="00BE51C1">
              <w:rPr>
                <w:rFonts w:hint="eastAsia"/>
              </w:rPr>
              <w:t>mapper</w:t>
            </w:r>
            <w:proofErr w:type="spellEnd"/>
          </w:p>
          <w:p w:rsidR="005C78F7" w:rsidRPr="005C78F7" w:rsidRDefault="005C78F7" w:rsidP="005C78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C78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interface </w:t>
            </w:r>
            <w:proofErr w:type="spellStart"/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UserMapper</w:t>
            </w:r>
            <w:proofErr w:type="spellEnd"/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</w:t>
            </w:r>
            <w:r w:rsidRPr="005C78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proofErr w:type="spellStart"/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Mapper</w:t>
            </w:r>
            <w:proofErr w:type="spellEnd"/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&lt;</w:t>
            </w:r>
            <w:proofErr w:type="spellStart"/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UmsMember</w:t>
            </w:r>
            <w:proofErr w:type="spellEnd"/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&gt;</w:t>
            </w:r>
          </w:p>
          <w:p w:rsidR="00F25048" w:rsidRDefault="00F25048" w:rsidP="00D40702"/>
          <w:p w:rsidR="005C64FA" w:rsidRDefault="009A5C58" w:rsidP="00D40702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配置通用</w:t>
            </w:r>
            <w:proofErr w:type="spellStart"/>
            <w:r>
              <w:rPr>
                <w:rFonts w:hint="eastAsia"/>
              </w:rPr>
              <w:t>mapper</w:t>
            </w:r>
            <w:proofErr w:type="spellEnd"/>
            <w:r>
              <w:rPr>
                <w:rFonts w:hint="eastAsia"/>
              </w:rPr>
              <w:t>的主键和主键返回策略</w:t>
            </w:r>
          </w:p>
          <w:p w:rsidR="009D791B" w:rsidRPr="009D791B" w:rsidRDefault="009D791B" w:rsidP="009D79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D791B">
              <w:rPr>
                <w:rFonts w:ascii="宋体" w:eastAsia="宋体" w:hAnsi="宋体" w:cs="宋体" w:hint="eastAsia"/>
                <w:color w:val="808000"/>
                <w:kern w:val="0"/>
                <w:szCs w:val="24"/>
              </w:rPr>
              <w:t>@Id</w:t>
            </w:r>
            <w:r w:rsidRPr="009D791B">
              <w:rPr>
                <w:rFonts w:ascii="宋体" w:eastAsia="宋体" w:hAnsi="宋体" w:cs="宋体" w:hint="eastAsia"/>
                <w:color w:val="808000"/>
                <w:kern w:val="0"/>
                <w:szCs w:val="24"/>
              </w:rPr>
              <w:br/>
              <w:t>@</w:t>
            </w:r>
            <w:proofErr w:type="spellStart"/>
            <w:r w:rsidRPr="009D791B">
              <w:rPr>
                <w:rFonts w:ascii="宋体" w:eastAsia="宋体" w:hAnsi="宋体" w:cs="宋体" w:hint="eastAsia"/>
                <w:color w:val="808000"/>
                <w:kern w:val="0"/>
                <w:szCs w:val="24"/>
              </w:rPr>
              <w:t>GeneratedValue</w:t>
            </w:r>
            <w:proofErr w:type="spellEnd"/>
            <w:r w:rsidRPr="009D791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(strategy = </w:t>
            </w:r>
            <w:proofErr w:type="spellStart"/>
            <w:r w:rsidRPr="009D791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GenerationType.</w:t>
            </w:r>
            <w:r w:rsidRPr="009D791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IDENTITY</w:t>
            </w:r>
            <w:proofErr w:type="spellEnd"/>
            <w:r w:rsidRPr="009D791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</w:p>
          <w:p w:rsidR="00EC3C60" w:rsidRDefault="00EC3C60" w:rsidP="00D40702"/>
          <w:p w:rsidR="007F7037" w:rsidRDefault="007F7037" w:rsidP="00D4070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配置启动类扫描器</w:t>
            </w:r>
            <w:proofErr w:type="spellStart"/>
            <w:r>
              <w:rPr>
                <w:rFonts w:hint="eastAsia"/>
              </w:rPr>
              <w:t>MapperScan</w:t>
            </w:r>
            <w:proofErr w:type="spellEnd"/>
            <w:r>
              <w:rPr>
                <w:rFonts w:hint="eastAsia"/>
              </w:rPr>
              <w:t>，使用通用</w:t>
            </w:r>
            <w:proofErr w:type="spellStart"/>
            <w:r>
              <w:rPr>
                <w:rFonts w:hint="eastAsia"/>
              </w:rPr>
              <w:t>mapper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t</w:t>
            </w:r>
            <w:r>
              <w:t>k</w:t>
            </w:r>
            <w:proofErr w:type="spellEnd"/>
            <w:r w:rsidR="006559F9">
              <w:t>……..</w:t>
            </w:r>
            <w:proofErr w:type="spellStart"/>
            <w:r>
              <w:rPr>
                <w:rFonts w:hint="eastAsia"/>
              </w:rPr>
              <w:t>MapperScan</w:t>
            </w:r>
            <w:proofErr w:type="spellEnd"/>
          </w:p>
          <w:p w:rsidR="002B13D4" w:rsidRPr="002B13D4" w:rsidRDefault="002B13D4" w:rsidP="002B13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proofErr w:type="spellStart"/>
            <w:r w:rsidRPr="002B13D4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tk.mybatis.spring.annotation.</w:t>
            </w:r>
            <w:r w:rsidRPr="002B13D4">
              <w:rPr>
                <w:rFonts w:ascii="宋体" w:eastAsia="宋体" w:hAnsi="宋体" w:cs="宋体" w:hint="eastAsia"/>
                <w:color w:val="808000"/>
                <w:kern w:val="0"/>
                <w:szCs w:val="24"/>
              </w:rPr>
              <w:t>MapperScan</w:t>
            </w:r>
            <w:proofErr w:type="spellEnd"/>
          </w:p>
          <w:p w:rsidR="005041B8" w:rsidRDefault="005041B8" w:rsidP="00D40702"/>
          <w:p w:rsidR="00502F90" w:rsidRPr="009D791B" w:rsidRDefault="006262FA" w:rsidP="00D4070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f8</w:t>
            </w:r>
            <w:r>
              <w:rPr>
                <w:rFonts w:hint="eastAsia"/>
              </w:rPr>
              <w:t>逐步进入，</w:t>
            </w:r>
            <w:r>
              <w:rPr>
                <w:rFonts w:hint="eastAsia"/>
              </w:rPr>
              <w:t>f9</w:t>
            </w:r>
            <w:r>
              <w:rPr>
                <w:rFonts w:hint="eastAsia"/>
              </w:rPr>
              <w:t>跳过断</w:t>
            </w:r>
            <w:r w:rsidR="00BC2ACF">
              <w:rPr>
                <w:rFonts w:hint="eastAsia"/>
              </w:rPr>
              <w:t>点</w:t>
            </w:r>
          </w:p>
        </w:tc>
      </w:tr>
    </w:tbl>
    <w:p w:rsidR="00D40702" w:rsidRDefault="00D40702" w:rsidP="00D40702"/>
    <w:p w:rsidR="00D40702" w:rsidRDefault="00271ABC" w:rsidP="00271ABC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member</w:t>
      </w:r>
      <w:r>
        <w:t>_id</w:t>
      </w:r>
      <w:proofErr w:type="spellEnd"/>
      <w:r>
        <w:rPr>
          <w:rFonts w:hint="eastAsia"/>
        </w:rPr>
        <w:t>查询</w:t>
      </w:r>
      <w:r w:rsidR="00377977">
        <w:rPr>
          <w:rFonts w:hint="eastAsia"/>
        </w:rPr>
        <w:t>用户收获地址集合</w:t>
      </w:r>
    </w:p>
    <w:p w:rsidR="0046111C" w:rsidRDefault="0046111C" w:rsidP="0046111C"/>
    <w:tbl>
      <w:tblPr>
        <w:tblStyle w:val="a4"/>
        <w:tblW w:w="0" w:type="auto"/>
        <w:tblLook w:val="04A0"/>
      </w:tblPr>
      <w:tblGrid>
        <w:gridCol w:w="11046"/>
      </w:tblGrid>
      <w:tr w:rsidR="0046111C" w:rsidTr="0046111C">
        <w:tc>
          <w:tcPr>
            <w:tcW w:w="11046" w:type="dxa"/>
          </w:tcPr>
          <w:p w:rsidR="007026C3" w:rsidRDefault="007026C3" w:rsidP="007A6C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通过用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mapper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的条件查询，通过</w:t>
            </w:r>
            <w:proofErr w:type="spellStart"/>
            <w:r w:rsidR="00721504" w:rsidRPr="007A6CFF">
              <w:rPr>
                <w:rFonts w:ascii="宋体" w:eastAsia="宋体" w:hAnsi="宋体" w:cs="宋体" w:hint="eastAsia"/>
                <w:b/>
                <w:color w:val="FF0000"/>
                <w:kern w:val="0"/>
                <w:szCs w:val="24"/>
              </w:rPr>
              <w:t>memberId</w:t>
            </w:r>
            <w:proofErr w:type="spellEnd"/>
            <w:r w:rsidR="00721504" w:rsidRPr="00721504">
              <w:rPr>
                <w:rFonts w:ascii="宋体" w:eastAsia="宋体" w:hAnsi="宋体" w:cs="宋体" w:hint="eastAsia"/>
                <w:kern w:val="0"/>
                <w:szCs w:val="24"/>
              </w:rPr>
              <w:t>查询</w:t>
            </w:r>
            <w:r w:rsidR="00721504">
              <w:rPr>
                <w:rFonts w:ascii="宋体" w:eastAsia="宋体" w:hAnsi="宋体" w:cs="宋体" w:hint="eastAsia"/>
                <w:kern w:val="0"/>
                <w:szCs w:val="24"/>
              </w:rPr>
              <w:t>用户的收获地址信息集合</w:t>
            </w:r>
          </w:p>
          <w:p w:rsidR="007A6CFF" w:rsidRPr="007A6CFF" w:rsidRDefault="007A6CFF" w:rsidP="007A6C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proofErr w:type="spellStart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UmsMemberReceiveAddress</w:t>
            </w:r>
            <w:proofErr w:type="spellEnd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umsMemberReceiveAddress</w:t>
            </w:r>
            <w:proofErr w:type="spellEnd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= </w:t>
            </w:r>
            <w:r w:rsidRPr="007A6CF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proofErr w:type="spellStart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UmsMemberReceiveAddress</w:t>
            </w:r>
            <w:proofErr w:type="spellEnd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();</w:t>
            </w:r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</w:r>
            <w:proofErr w:type="spellStart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umsMemberReceiveAddress.setMemberId</w:t>
            </w:r>
            <w:proofErr w:type="spellEnd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7A6CFF">
              <w:rPr>
                <w:rFonts w:ascii="宋体" w:eastAsia="宋体" w:hAnsi="宋体" w:cs="宋体" w:hint="eastAsia"/>
                <w:b/>
                <w:color w:val="FF0000"/>
                <w:kern w:val="0"/>
                <w:szCs w:val="24"/>
              </w:rPr>
              <w:t>memberId</w:t>
            </w:r>
            <w:proofErr w:type="spellEnd"/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);</w:t>
            </w:r>
          </w:p>
          <w:p w:rsidR="007A6CFF" w:rsidRPr="007A6CFF" w:rsidRDefault="007A6CFF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660E7A"/>
                <w:kern w:val="0"/>
                <w:szCs w:val="24"/>
              </w:rPr>
            </w:pPr>
          </w:p>
          <w:p w:rsidR="0004722A" w:rsidRDefault="0004722A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proofErr w:type="spellStart"/>
            <w:r w:rsidRPr="0004722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4"/>
              </w:rPr>
              <w:t>umsMemberReceiveAddressMapper</w:t>
            </w:r>
            <w:r w:rsidRPr="0004722A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.</w:t>
            </w:r>
            <w:r w:rsidRPr="0004722A">
              <w:rPr>
                <w:rFonts w:ascii="宋体" w:eastAsia="宋体" w:hAnsi="宋体" w:cs="宋体" w:hint="eastAsia"/>
                <w:b/>
                <w:color w:val="FF0000"/>
                <w:kern w:val="0"/>
                <w:szCs w:val="24"/>
              </w:rPr>
              <w:t>select</w:t>
            </w:r>
            <w:proofErr w:type="spellEnd"/>
            <w:r w:rsidRPr="0004722A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04722A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umsMemberReceiveAddress</w:t>
            </w:r>
            <w:proofErr w:type="spellEnd"/>
            <w:r w:rsidRPr="0004722A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);</w:t>
            </w:r>
          </w:p>
          <w:p w:rsidR="005C4D73" w:rsidRDefault="005C4D73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5C4D73" w:rsidRPr="0004722A" w:rsidRDefault="005C4D73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如果想查查看执行的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sql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，可以将</w:t>
            </w:r>
            <w:r w:rsidR="007C03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日志级别</w:t>
            </w:r>
            <w:r w:rsidR="00FD504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改为debug</w:t>
            </w:r>
            <w:r w:rsidR="004F675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，打印</w:t>
            </w:r>
            <w:proofErr w:type="spellStart"/>
            <w:r w:rsidR="004F675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sql</w:t>
            </w:r>
            <w:proofErr w:type="spellEnd"/>
            <w:r w:rsidR="004F675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语句</w:t>
            </w:r>
          </w:p>
          <w:p w:rsidR="00FB2774" w:rsidRPr="00FB2774" w:rsidRDefault="00FB2774" w:rsidP="00FB27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B27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日志级别</w:t>
            </w:r>
            <w:r w:rsidRPr="00FB27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proofErr w:type="spellStart"/>
            <w:r w:rsidRPr="00FB27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>logging.level.root</w:t>
            </w:r>
            <w:proofErr w:type="spellEnd"/>
            <w:r w:rsidRPr="00FB2774">
              <w:rPr>
                <w:rFonts w:ascii="宋体" w:eastAsia="宋体" w:hAnsi="宋体" w:cs="宋体" w:hint="eastAsia"/>
                <w:color w:val="808080"/>
                <w:kern w:val="0"/>
                <w:szCs w:val="24"/>
              </w:rPr>
              <w:t>=</w:t>
            </w:r>
            <w:r w:rsidRPr="00FB27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debug</w:t>
            </w:r>
          </w:p>
          <w:p w:rsidR="0046111C" w:rsidRDefault="0046111C" w:rsidP="0046111C"/>
        </w:tc>
      </w:tr>
    </w:tbl>
    <w:p w:rsidR="0046111C" w:rsidRDefault="00851C05" w:rsidP="005D38EE">
      <w:pPr>
        <w:pStyle w:val="1"/>
      </w:pPr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作业</w:t>
      </w:r>
    </w:p>
    <w:tbl>
      <w:tblPr>
        <w:tblStyle w:val="a4"/>
        <w:tblW w:w="0" w:type="auto"/>
        <w:tblLook w:val="04A0"/>
      </w:tblPr>
      <w:tblGrid>
        <w:gridCol w:w="11046"/>
      </w:tblGrid>
      <w:tr w:rsidR="001428D3" w:rsidTr="001428D3">
        <w:tc>
          <w:tcPr>
            <w:tcW w:w="11046" w:type="dxa"/>
          </w:tcPr>
          <w:p w:rsidR="001428D3" w:rsidRDefault="00FB47C3" w:rsidP="005D38EE">
            <w:r>
              <w:rPr>
                <w:rFonts w:hint="eastAsia"/>
              </w:rPr>
              <w:t>在</w:t>
            </w:r>
            <w:proofErr w:type="spellStart"/>
            <w:r>
              <w:t>gmall</w:t>
            </w:r>
            <w:proofErr w:type="spellEnd"/>
            <w:r>
              <w:t>-user</w:t>
            </w:r>
            <w:r>
              <w:rPr>
                <w:rFonts w:hint="eastAsia"/>
              </w:rPr>
              <w:t>项目中</w:t>
            </w:r>
            <w:r w:rsidR="00F46B8E">
              <w:rPr>
                <w:rFonts w:hint="eastAsia"/>
              </w:rPr>
              <w:t>，完成</w:t>
            </w:r>
            <w:proofErr w:type="spellStart"/>
            <w:r w:rsidR="00A06754" w:rsidRPr="00A06754">
              <w:t>ums_member</w:t>
            </w:r>
            <w:proofErr w:type="spellEnd"/>
            <w:r w:rsidR="00ED574E">
              <w:rPr>
                <w:rFonts w:hint="eastAsia"/>
              </w:rPr>
              <w:t>和</w:t>
            </w:r>
            <w:proofErr w:type="spellStart"/>
            <w:r w:rsidR="00981159" w:rsidRPr="00981159">
              <w:t>ums_member_receive_address</w:t>
            </w:r>
            <w:proofErr w:type="spellEnd"/>
            <w:r w:rsidR="00981159">
              <w:rPr>
                <w:rFonts w:hint="eastAsia"/>
              </w:rPr>
              <w:t>两张表的增删改查</w:t>
            </w:r>
          </w:p>
        </w:tc>
      </w:tr>
    </w:tbl>
    <w:p w:rsidR="005D38EE" w:rsidRPr="005D38EE" w:rsidRDefault="005D38EE" w:rsidP="005D38EE"/>
    <w:p w:rsidR="005D38EE" w:rsidRPr="00CF7765" w:rsidRDefault="005D38EE" w:rsidP="0046111C">
      <w:pPr>
        <w:rPr>
          <w:rFonts w:eastAsiaTheme="minorEastAsia" w:hint="eastAsia"/>
        </w:rPr>
      </w:pPr>
    </w:p>
    <w:sectPr w:rsidR="005D38EE" w:rsidRPr="00CF7765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9FD" w:rsidRDefault="002E49FD" w:rsidP="00587BF7">
      <w:r>
        <w:separator/>
      </w:r>
    </w:p>
  </w:endnote>
  <w:endnote w:type="continuationSeparator" w:id="0">
    <w:p w:rsidR="002E49FD" w:rsidRDefault="002E49FD" w:rsidP="00587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Xi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9FD" w:rsidRDefault="002E49FD" w:rsidP="00587BF7">
      <w:r>
        <w:separator/>
      </w:r>
    </w:p>
  </w:footnote>
  <w:footnote w:type="continuationSeparator" w:id="0">
    <w:p w:rsidR="002E49FD" w:rsidRDefault="002E49FD" w:rsidP="00587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69C"/>
    <w:rsid w:val="00015A6F"/>
    <w:rsid w:val="0004722A"/>
    <w:rsid w:val="000A792E"/>
    <w:rsid w:val="000C434B"/>
    <w:rsid w:val="000D103E"/>
    <w:rsid w:val="000F4387"/>
    <w:rsid w:val="001428D3"/>
    <w:rsid w:val="00157A5D"/>
    <w:rsid w:val="0016008C"/>
    <w:rsid w:val="00164B7A"/>
    <w:rsid w:val="00180F0D"/>
    <w:rsid w:val="00185277"/>
    <w:rsid w:val="001918EC"/>
    <w:rsid w:val="001A331D"/>
    <w:rsid w:val="001A40EA"/>
    <w:rsid w:val="001C39BC"/>
    <w:rsid w:val="001C5DA6"/>
    <w:rsid w:val="001F5281"/>
    <w:rsid w:val="00200E88"/>
    <w:rsid w:val="00271ABC"/>
    <w:rsid w:val="002A2274"/>
    <w:rsid w:val="002B13D4"/>
    <w:rsid w:val="002B5C98"/>
    <w:rsid w:val="002C2640"/>
    <w:rsid w:val="002C66F8"/>
    <w:rsid w:val="002D2DE2"/>
    <w:rsid w:val="002D49FA"/>
    <w:rsid w:val="002E3983"/>
    <w:rsid w:val="002E49FD"/>
    <w:rsid w:val="0030139E"/>
    <w:rsid w:val="00303CA7"/>
    <w:rsid w:val="00322D23"/>
    <w:rsid w:val="00354C57"/>
    <w:rsid w:val="00364F8F"/>
    <w:rsid w:val="0036568D"/>
    <w:rsid w:val="00377977"/>
    <w:rsid w:val="003B42E1"/>
    <w:rsid w:val="003E59C8"/>
    <w:rsid w:val="003F2B59"/>
    <w:rsid w:val="004258BB"/>
    <w:rsid w:val="00430065"/>
    <w:rsid w:val="00456267"/>
    <w:rsid w:val="0046111C"/>
    <w:rsid w:val="00481DE0"/>
    <w:rsid w:val="004C52C1"/>
    <w:rsid w:val="004D1D7A"/>
    <w:rsid w:val="004F6752"/>
    <w:rsid w:val="00502F90"/>
    <w:rsid w:val="005041B8"/>
    <w:rsid w:val="00514E40"/>
    <w:rsid w:val="0055445C"/>
    <w:rsid w:val="00587BF7"/>
    <w:rsid w:val="005B63EF"/>
    <w:rsid w:val="005C4D73"/>
    <w:rsid w:val="005C64FA"/>
    <w:rsid w:val="005C6AC8"/>
    <w:rsid w:val="005C78F7"/>
    <w:rsid w:val="005D38EE"/>
    <w:rsid w:val="005D3F18"/>
    <w:rsid w:val="005F2814"/>
    <w:rsid w:val="0060712D"/>
    <w:rsid w:val="00612557"/>
    <w:rsid w:val="00617D83"/>
    <w:rsid w:val="006262FA"/>
    <w:rsid w:val="006559F9"/>
    <w:rsid w:val="006709E1"/>
    <w:rsid w:val="006733DF"/>
    <w:rsid w:val="00691223"/>
    <w:rsid w:val="006C7044"/>
    <w:rsid w:val="006D155E"/>
    <w:rsid w:val="006D761D"/>
    <w:rsid w:val="006F0263"/>
    <w:rsid w:val="007026C3"/>
    <w:rsid w:val="00721504"/>
    <w:rsid w:val="00736991"/>
    <w:rsid w:val="007625E5"/>
    <w:rsid w:val="00764C9F"/>
    <w:rsid w:val="0077415E"/>
    <w:rsid w:val="007A6CFF"/>
    <w:rsid w:val="007B32A1"/>
    <w:rsid w:val="007C0368"/>
    <w:rsid w:val="007F590D"/>
    <w:rsid w:val="007F7037"/>
    <w:rsid w:val="00817596"/>
    <w:rsid w:val="0083078B"/>
    <w:rsid w:val="008414B0"/>
    <w:rsid w:val="00845FFF"/>
    <w:rsid w:val="00851C05"/>
    <w:rsid w:val="00853C00"/>
    <w:rsid w:val="00877642"/>
    <w:rsid w:val="008857FE"/>
    <w:rsid w:val="00887185"/>
    <w:rsid w:val="008A032E"/>
    <w:rsid w:val="008B4C0B"/>
    <w:rsid w:val="008F0B01"/>
    <w:rsid w:val="00906818"/>
    <w:rsid w:val="009114DB"/>
    <w:rsid w:val="0092517D"/>
    <w:rsid w:val="00925933"/>
    <w:rsid w:val="00927D58"/>
    <w:rsid w:val="00936783"/>
    <w:rsid w:val="00981159"/>
    <w:rsid w:val="00990BD0"/>
    <w:rsid w:val="009A3114"/>
    <w:rsid w:val="009A5C58"/>
    <w:rsid w:val="009B4CBF"/>
    <w:rsid w:val="009D791B"/>
    <w:rsid w:val="009E4FCA"/>
    <w:rsid w:val="009F2060"/>
    <w:rsid w:val="00A06754"/>
    <w:rsid w:val="00A26C33"/>
    <w:rsid w:val="00A4774A"/>
    <w:rsid w:val="00A54EB4"/>
    <w:rsid w:val="00A57ABE"/>
    <w:rsid w:val="00A63E53"/>
    <w:rsid w:val="00A865C6"/>
    <w:rsid w:val="00A95202"/>
    <w:rsid w:val="00A9663D"/>
    <w:rsid w:val="00AA02E4"/>
    <w:rsid w:val="00AA5272"/>
    <w:rsid w:val="00AB56D0"/>
    <w:rsid w:val="00AE1124"/>
    <w:rsid w:val="00AE7AF1"/>
    <w:rsid w:val="00B10CDD"/>
    <w:rsid w:val="00B24326"/>
    <w:rsid w:val="00B349F0"/>
    <w:rsid w:val="00B83E5B"/>
    <w:rsid w:val="00BC2ACF"/>
    <w:rsid w:val="00BD7979"/>
    <w:rsid w:val="00BE51C1"/>
    <w:rsid w:val="00BF5A54"/>
    <w:rsid w:val="00C356F2"/>
    <w:rsid w:val="00C405A8"/>
    <w:rsid w:val="00CA60F1"/>
    <w:rsid w:val="00CF62F3"/>
    <w:rsid w:val="00CF7765"/>
    <w:rsid w:val="00D00E7E"/>
    <w:rsid w:val="00D35AFB"/>
    <w:rsid w:val="00D40702"/>
    <w:rsid w:val="00D41225"/>
    <w:rsid w:val="00D47A9E"/>
    <w:rsid w:val="00D52965"/>
    <w:rsid w:val="00D52E00"/>
    <w:rsid w:val="00D955D1"/>
    <w:rsid w:val="00D97900"/>
    <w:rsid w:val="00DA5B34"/>
    <w:rsid w:val="00DB6991"/>
    <w:rsid w:val="00DE26E3"/>
    <w:rsid w:val="00DF5788"/>
    <w:rsid w:val="00E013BA"/>
    <w:rsid w:val="00E15E6C"/>
    <w:rsid w:val="00E202FD"/>
    <w:rsid w:val="00E753DB"/>
    <w:rsid w:val="00E85308"/>
    <w:rsid w:val="00EA3D56"/>
    <w:rsid w:val="00EC3C60"/>
    <w:rsid w:val="00ED1E36"/>
    <w:rsid w:val="00ED574E"/>
    <w:rsid w:val="00ED6D6C"/>
    <w:rsid w:val="00EF55F3"/>
    <w:rsid w:val="00EF7069"/>
    <w:rsid w:val="00F25048"/>
    <w:rsid w:val="00F32BF7"/>
    <w:rsid w:val="00F3731A"/>
    <w:rsid w:val="00F4161D"/>
    <w:rsid w:val="00F431AE"/>
    <w:rsid w:val="00F46B8E"/>
    <w:rsid w:val="00F54CE1"/>
    <w:rsid w:val="00F75ADD"/>
    <w:rsid w:val="00F958EC"/>
    <w:rsid w:val="00FA469C"/>
    <w:rsid w:val="00FB2774"/>
    <w:rsid w:val="00FB47C3"/>
    <w:rsid w:val="00FC3817"/>
    <w:rsid w:val="00FD5048"/>
    <w:rsid w:val="00FE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55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unhideWhenUsed/>
    <w:rsid w:val="00E20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53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17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7D8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87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7BF7"/>
    <w:rPr>
      <w:rFonts w:eastAsia="STXihe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7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7BF7"/>
    <w:rPr>
      <w:rFonts w:eastAsia="STXihei"/>
      <w:sz w:val="18"/>
      <w:szCs w:val="18"/>
    </w:rPr>
  </w:style>
  <w:style w:type="character" w:styleId="a7">
    <w:name w:val="Hyperlink"/>
    <w:basedOn w:val="a0"/>
    <w:uiPriority w:val="99"/>
    <w:unhideWhenUsed/>
    <w:rsid w:val="00AA02E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02E4"/>
    <w:rPr>
      <w:color w:val="605E5C"/>
      <w:shd w:val="clear" w:color="auto" w:fill="E1DFDD"/>
    </w:rPr>
  </w:style>
  <w:style w:type="paragraph" w:customStyle="1" w:styleId="a8">
    <w:name w:val="代码"/>
    <w:basedOn w:val="a"/>
    <w:link w:val="a9"/>
    <w:qFormat/>
    <w:rsid w:val="00817596"/>
    <w:pPr>
      <w:spacing w:line="240" w:lineRule="exact"/>
    </w:pPr>
    <w:rPr>
      <w:rFonts w:eastAsiaTheme="minorEastAsia"/>
      <w:sz w:val="21"/>
      <w:szCs w:val="21"/>
    </w:rPr>
  </w:style>
  <w:style w:type="character" w:customStyle="1" w:styleId="a9">
    <w:name w:val="代码 字符"/>
    <w:basedOn w:val="a0"/>
    <w:link w:val="a8"/>
    <w:rsid w:val="00817596"/>
    <w:rPr>
      <w:szCs w:val="21"/>
    </w:rPr>
  </w:style>
  <w:style w:type="paragraph" w:styleId="aa">
    <w:name w:val="Balloon Text"/>
    <w:basedOn w:val="a"/>
    <w:link w:val="Char2"/>
    <w:uiPriority w:val="99"/>
    <w:semiHidden/>
    <w:unhideWhenUsed/>
    <w:rsid w:val="00D955D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955D1"/>
    <w:rPr>
      <w:rFonts w:eastAsia="STXihei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955D1"/>
    <w:rPr>
      <w:rFonts w:eastAsia="STXihe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gmal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2F5DB-8876-47A1-A627-8BD06FC9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353</TotalTime>
  <Pages>21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352</cp:revision>
  <dcterms:created xsi:type="dcterms:W3CDTF">2019-05-22T00:44:00Z</dcterms:created>
  <dcterms:modified xsi:type="dcterms:W3CDTF">2019-12-02T15:12:00Z</dcterms:modified>
</cp:coreProperties>
</file>